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3B68" w14:textId="6CFBE2F7" w:rsidR="00CC00D0" w:rsidRDefault="007312F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E6F81" wp14:editId="05D34FFA">
                <wp:simplePos x="0" y="0"/>
                <wp:positionH relativeFrom="margin">
                  <wp:posOffset>-56707</wp:posOffset>
                </wp:positionH>
                <wp:positionV relativeFrom="paragraph">
                  <wp:posOffset>0</wp:posOffset>
                </wp:positionV>
                <wp:extent cx="7604760" cy="1502735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760" cy="15027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23428" id="Rectangle 1" o:spid="_x0000_s1026" style="position:absolute;margin-left:-4.45pt;margin-top:0;width:598.8pt;height:118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" fillcolor="#323e4f [2415]" stroked="f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52D195F5" wp14:editId="210B043A">
            <wp:simplePos x="0" y="0"/>
            <wp:positionH relativeFrom="column">
              <wp:posOffset>5318760</wp:posOffset>
            </wp:positionH>
            <wp:positionV relativeFrom="paragraph">
              <wp:posOffset>784860</wp:posOffset>
            </wp:positionV>
            <wp:extent cx="251460" cy="251460"/>
            <wp:effectExtent l="0" t="0" r="0" b="0"/>
            <wp:wrapNone/>
            <wp:docPr id="9" name="Graphique 9" descr="Repè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k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4E68365" wp14:editId="2E61E425">
            <wp:simplePos x="0" y="0"/>
            <wp:positionH relativeFrom="column">
              <wp:posOffset>5311140</wp:posOffset>
            </wp:positionH>
            <wp:positionV relativeFrom="paragraph">
              <wp:posOffset>114300</wp:posOffset>
            </wp:positionV>
            <wp:extent cx="266700" cy="266700"/>
            <wp:effectExtent l="0" t="0" r="0" b="0"/>
            <wp:wrapNone/>
            <wp:docPr id="8" name="Graphique 8" descr="Télé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epho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4A48769F" wp14:editId="64F9783A">
            <wp:simplePos x="0" y="0"/>
            <wp:positionH relativeFrom="column">
              <wp:posOffset>5326380</wp:posOffset>
            </wp:positionH>
            <wp:positionV relativeFrom="paragraph">
              <wp:posOffset>487680</wp:posOffset>
            </wp:positionV>
            <wp:extent cx="236220" cy="236220"/>
            <wp:effectExtent l="0" t="0" r="0" b="0"/>
            <wp:wrapNone/>
            <wp:docPr id="10" name="Graphique 10" descr="Envelo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7F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66F9EF" wp14:editId="2DEEB576">
                <wp:simplePos x="0" y="0"/>
                <wp:positionH relativeFrom="column">
                  <wp:posOffset>5615940</wp:posOffset>
                </wp:positionH>
                <wp:positionV relativeFrom="paragraph">
                  <wp:posOffset>91440</wp:posOffset>
                </wp:positionV>
                <wp:extent cx="1905000" cy="1554480"/>
                <wp:effectExtent l="0" t="0" r="0" b="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55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41D81" w14:textId="033563D8" w:rsidR="00BD47F5" w:rsidRPr="00BD47F5" w:rsidRDefault="00BD47F5" w:rsidP="00BD47F5">
                            <w:pPr>
                              <w:pStyle w:val="Sansinterligne"/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 w:rsidRPr="00BD47F5">
                              <w:rPr>
                                <w:color w:val="FFFFFF" w:themeColor="background1"/>
                              </w:rPr>
                              <w:t>07 82 98 72 16</w:t>
                            </w:r>
                          </w:p>
                          <w:p w14:paraId="32440666" w14:textId="4C56C7F3" w:rsidR="00BD47F5" w:rsidRPr="00BD47F5" w:rsidRDefault="00B7064A" w:rsidP="00BD47F5">
                            <w:pPr>
                              <w:pStyle w:val="Sansinterligne"/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hyperlink r:id="rId12" w:history="1">
                              <w:r w:rsidR="00BD47F5" w:rsidRPr="00BD47F5">
                                <w:rPr>
                                  <w:rStyle w:val="Lienhypertexte"/>
                                  <w:color w:val="FFFFFF" w:themeColor="background1"/>
                                  <w:u w:val="none"/>
                                </w:rPr>
                                <w:t>fakmid@yahoo.fr</w:t>
                              </w:r>
                            </w:hyperlink>
                          </w:p>
                          <w:p w14:paraId="163480DD" w14:textId="653750A2" w:rsidR="00BD47F5" w:rsidRPr="00BD47F5" w:rsidRDefault="00BD47F5" w:rsidP="00DF36C7">
                            <w:pPr>
                              <w:pStyle w:val="Sansinterligne"/>
                              <w:rPr>
                                <w:color w:val="FFFFFF" w:themeColor="background1"/>
                              </w:rPr>
                            </w:pPr>
                            <w:r w:rsidRPr="00BD47F5">
                              <w:rPr>
                                <w:color w:val="FFFFFF" w:themeColor="background1"/>
                              </w:rPr>
                              <w:t>14 rue Jean-Baptiste Charcot</w:t>
                            </w:r>
                          </w:p>
                          <w:p w14:paraId="59A72B1A" w14:textId="09FEED99" w:rsidR="00BD47F5" w:rsidRPr="00BD47F5" w:rsidRDefault="00BD47F5" w:rsidP="00DF36C7">
                            <w:pPr>
                              <w:pStyle w:val="Sansinterligne"/>
                              <w:rPr>
                                <w:color w:val="FFFFFF" w:themeColor="background1"/>
                              </w:rPr>
                            </w:pPr>
                            <w:r w:rsidRPr="00BD47F5">
                              <w:rPr>
                                <w:color w:val="FFFFFF" w:themeColor="background1"/>
                              </w:rPr>
                              <w:t>91300 Massy, France</w:t>
                            </w:r>
                          </w:p>
                          <w:p w14:paraId="34E0AABE" w14:textId="77777777" w:rsidR="00BD47F5" w:rsidRPr="00BD47F5" w:rsidRDefault="00BD47F5" w:rsidP="00DF36C7">
                            <w:pPr>
                              <w:pStyle w:val="Sansinterligne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6F9E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42.2pt;margin-top:7.2pt;width:150pt;height:1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" filled="f" stroked="f">
                <v:textbox>
                  <w:txbxContent>
                    <w:p w14:paraId="67A41D81" w14:textId="033563D8" w:rsidR="00BD47F5" w:rsidRPr="00BD47F5" w:rsidRDefault="00BD47F5" w:rsidP="00BD47F5">
                      <w:pPr>
                        <w:pStyle w:val="Sansinterligne"/>
                        <w:spacing w:line="480" w:lineRule="auto"/>
                        <w:rPr>
                          <w:color w:val="FFFFFF" w:themeColor="background1"/>
                        </w:rPr>
                      </w:pPr>
                      <w:r w:rsidRPr="00BD47F5">
                        <w:rPr>
                          <w:color w:val="FFFFFF" w:themeColor="background1"/>
                        </w:rPr>
                        <w:t>07 82 98 72 16</w:t>
                      </w:r>
                    </w:p>
                    <w:p w14:paraId="32440666" w14:textId="4C56C7F3" w:rsidR="00BD47F5" w:rsidRPr="00BD47F5" w:rsidRDefault="00B7064A" w:rsidP="00BD47F5">
                      <w:pPr>
                        <w:pStyle w:val="Sansinterligne"/>
                        <w:spacing w:line="480" w:lineRule="auto"/>
                        <w:rPr>
                          <w:color w:val="FFFFFF" w:themeColor="background1"/>
                        </w:rPr>
                      </w:pPr>
                      <w:hyperlink r:id="rId13" w:history="1">
                        <w:r w:rsidR="00BD47F5" w:rsidRPr="00BD47F5">
                          <w:rPr>
                            <w:rStyle w:val="Lienhypertexte"/>
                            <w:color w:val="FFFFFF" w:themeColor="background1"/>
                            <w:u w:val="none"/>
                          </w:rPr>
                          <w:t>fakmid@yahoo.fr</w:t>
                        </w:r>
                      </w:hyperlink>
                    </w:p>
                    <w:p w14:paraId="163480DD" w14:textId="653750A2" w:rsidR="00BD47F5" w:rsidRPr="00BD47F5" w:rsidRDefault="00BD47F5" w:rsidP="00DF36C7">
                      <w:pPr>
                        <w:pStyle w:val="Sansinterligne"/>
                        <w:rPr>
                          <w:color w:val="FFFFFF" w:themeColor="background1"/>
                        </w:rPr>
                      </w:pPr>
                      <w:r w:rsidRPr="00BD47F5">
                        <w:rPr>
                          <w:color w:val="FFFFFF" w:themeColor="background1"/>
                        </w:rPr>
                        <w:t>14 rue Jean-Baptiste Charcot</w:t>
                      </w:r>
                    </w:p>
                    <w:p w14:paraId="59A72B1A" w14:textId="09FEED99" w:rsidR="00BD47F5" w:rsidRPr="00BD47F5" w:rsidRDefault="00BD47F5" w:rsidP="00DF36C7">
                      <w:pPr>
                        <w:pStyle w:val="Sansinterligne"/>
                        <w:rPr>
                          <w:color w:val="FFFFFF" w:themeColor="background1"/>
                        </w:rPr>
                      </w:pPr>
                      <w:r w:rsidRPr="00BD47F5">
                        <w:rPr>
                          <w:color w:val="FFFFFF" w:themeColor="background1"/>
                        </w:rPr>
                        <w:t>91300 Massy, France</w:t>
                      </w:r>
                    </w:p>
                    <w:p w14:paraId="34E0AABE" w14:textId="77777777" w:rsidR="00BD47F5" w:rsidRPr="00BD47F5" w:rsidRDefault="00BD47F5" w:rsidP="00DF36C7">
                      <w:pPr>
                        <w:pStyle w:val="Sansinterligne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p</w:t>
      </w:r>
    </w:p>
    <w:p w14:paraId="6D6C9B08" w14:textId="77777777" w:rsidR="00CC00D0" w:rsidRPr="00CC00D0" w:rsidRDefault="00CC00D0" w:rsidP="00CC00D0"/>
    <w:p w14:paraId="4888DD9B" w14:textId="163F0BCE" w:rsidR="00CC00D0" w:rsidRPr="00CC00D0" w:rsidRDefault="000105E1" w:rsidP="00CC00D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76DE8E" wp14:editId="2CF3BF80">
                <wp:simplePos x="0" y="0"/>
                <wp:positionH relativeFrom="column">
                  <wp:posOffset>498972</wp:posOffset>
                </wp:positionH>
                <wp:positionV relativeFrom="paragraph">
                  <wp:posOffset>88238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AACA7" w14:textId="04F44033" w:rsidR="009C7B7F" w:rsidRPr="00FA2C0C" w:rsidRDefault="009C7B7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FA2C0C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Awa DIAWARA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76DE8E" id="Zone de texte 2" o:spid="_x0000_s1027" type="#_x0000_t202" style="position:absolute;margin-left:39.3pt;margin-top:6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" filled="f" stroked="f">
                <v:textbox style="mso-fit-shape-to-text:t">
                  <w:txbxContent>
                    <w:p w14:paraId="147AACA7" w14:textId="04F44033" w:rsidR="009C7B7F" w:rsidRPr="00FA2C0C" w:rsidRDefault="009C7B7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FA2C0C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Awa DIAWARA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F24A69" w14:textId="087EC396" w:rsidR="00CC00D0" w:rsidRPr="00CC00D0" w:rsidRDefault="00FA2C0C" w:rsidP="00CC00D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262FD9" wp14:editId="4A52043F">
                <wp:simplePos x="0" y="0"/>
                <wp:positionH relativeFrom="column">
                  <wp:posOffset>520700</wp:posOffset>
                </wp:positionH>
                <wp:positionV relativeFrom="paragraph">
                  <wp:posOffset>109855</wp:posOffset>
                </wp:positionV>
                <wp:extent cx="3251200" cy="37338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BFFC9" w14:textId="3508C2A1" w:rsidR="00BD47F5" w:rsidRPr="00BD47F5" w:rsidRDefault="00BD47F5" w:rsidP="00BD47F5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2FD9" id="_x0000_s1028" type="#_x0000_t202" style="position:absolute;margin-left:41pt;margin-top:8.65pt;width:256pt;height:2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" filled="f" stroked="f">
                <v:textbox>
                  <w:txbxContent>
                    <w:p w14:paraId="3FABFFC9" w14:textId="3508C2A1" w:rsidR="00BD47F5" w:rsidRPr="00BD47F5" w:rsidRDefault="00BD47F5" w:rsidP="00BD47F5">
                      <w:pP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7CC5A" w14:textId="134ABD4D" w:rsidR="00CC00D0" w:rsidRDefault="00E9035C" w:rsidP="00CC00D0">
      <w:r>
        <w:t>P</w:t>
      </w:r>
    </w:p>
    <w:p w14:paraId="74B447AF" w14:textId="432F036E" w:rsidR="00356601" w:rsidRDefault="00356601" w:rsidP="0045769A"/>
    <w:p w14:paraId="58C191BA" w14:textId="77777777" w:rsidR="00CC00D0" w:rsidRDefault="00CC00D0" w:rsidP="00CC00D0">
      <w:pPr>
        <w:ind w:firstLine="708"/>
        <w:sectPr w:rsidR="00CC00D0" w:rsidSect="007312F6">
          <w:pgSz w:w="11906" w:h="16838"/>
          <w:pgMar w:top="0" w:right="0" w:bottom="0" w:left="0" w:header="709" w:footer="709" w:gutter="0"/>
          <w:cols w:space="708"/>
          <w:docGrid w:linePitch="360"/>
        </w:sectPr>
      </w:pPr>
    </w:p>
    <w:tbl>
      <w:tblPr>
        <w:tblStyle w:val="Grilledutableau"/>
        <w:tblW w:w="5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5"/>
        <w:gridCol w:w="142"/>
        <w:gridCol w:w="1084"/>
        <w:gridCol w:w="475"/>
        <w:gridCol w:w="340"/>
        <w:gridCol w:w="836"/>
        <w:gridCol w:w="525"/>
        <w:gridCol w:w="1106"/>
        <w:gridCol w:w="21"/>
      </w:tblGrid>
      <w:tr w:rsidR="00F61392" w14:paraId="00F16FFB" w14:textId="77777777" w:rsidTr="00540675">
        <w:tc>
          <w:tcPr>
            <w:tcW w:w="850" w:type="dxa"/>
          </w:tcPr>
          <w:p w14:paraId="2C6AE462" w14:textId="77777777" w:rsidR="0023362D" w:rsidRDefault="0023362D" w:rsidP="00CC00D0"/>
        </w:tc>
        <w:tc>
          <w:tcPr>
            <w:tcW w:w="425" w:type="dxa"/>
          </w:tcPr>
          <w:p w14:paraId="2702AD91" w14:textId="3817ADE7" w:rsidR="0023362D" w:rsidRDefault="001C4459" w:rsidP="00CC00D0">
            <w:r>
              <w:rPr>
                <w:noProof/>
                <w:lang w:eastAsia="fr-FR"/>
              </w:rPr>
              <w:drawing>
                <wp:inline distT="0" distB="0" distL="0" distR="0" wp14:anchorId="7F77527A" wp14:editId="248A522B">
                  <wp:extent cx="217075" cy="144000"/>
                  <wp:effectExtent l="0" t="0" r="0" b="889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rmation - 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75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  <w:gridSpan w:val="8"/>
          </w:tcPr>
          <w:p w14:paraId="5B0599FD" w14:textId="2C896D84" w:rsidR="0023362D" w:rsidRPr="00FA2C0C" w:rsidRDefault="0023362D" w:rsidP="00CC00D0">
            <w:pPr>
              <w:rPr>
                <w:b/>
                <w:color w:val="B4C6E7" w:themeColor="accent1" w:themeTint="66"/>
              </w:rPr>
            </w:pPr>
            <w:r w:rsidRPr="00FA2C0C">
              <w:rPr>
                <w:rFonts w:asciiTheme="majorHAnsi" w:hAnsiTheme="majorHAnsi" w:cstheme="majorHAnsi"/>
                <w:b/>
                <w:color w:val="8496B0" w:themeColor="text2" w:themeTint="99"/>
                <w:sz w:val="24"/>
              </w:rPr>
              <w:t>FORMATION</w:t>
            </w:r>
          </w:p>
        </w:tc>
      </w:tr>
      <w:tr w:rsidR="0023362D" w14:paraId="5615A2D0" w14:textId="77777777" w:rsidTr="00540675">
        <w:trPr>
          <w:gridAfter w:val="1"/>
          <w:wAfter w:w="21" w:type="dxa"/>
          <w:trHeight w:val="170"/>
        </w:trPr>
        <w:tc>
          <w:tcPr>
            <w:tcW w:w="850" w:type="dxa"/>
          </w:tcPr>
          <w:p w14:paraId="6069A056" w14:textId="77777777" w:rsidR="0023362D" w:rsidRDefault="0023362D" w:rsidP="0045769A">
            <w:pPr>
              <w:pStyle w:val="vide"/>
            </w:pPr>
          </w:p>
        </w:tc>
        <w:tc>
          <w:tcPr>
            <w:tcW w:w="4933" w:type="dxa"/>
            <w:gridSpan w:val="8"/>
          </w:tcPr>
          <w:p w14:paraId="4F38EE2A" w14:textId="0A47E3AB" w:rsidR="0023362D" w:rsidRPr="0045769A" w:rsidRDefault="00C2768F" w:rsidP="0045769A">
            <w:pPr>
              <w:pStyle w:val="vide"/>
            </w:pPr>
            <w:r>
              <w:t>C</w:t>
            </w:r>
          </w:p>
        </w:tc>
      </w:tr>
      <w:tr w:rsidR="00F61392" w14:paraId="3B9D312C" w14:textId="77777777" w:rsidTr="00540675">
        <w:trPr>
          <w:gridAfter w:val="1"/>
          <w:wAfter w:w="21" w:type="dxa"/>
          <w:trHeight w:val="170"/>
        </w:trPr>
        <w:tc>
          <w:tcPr>
            <w:tcW w:w="850" w:type="dxa"/>
          </w:tcPr>
          <w:p w14:paraId="34AD8C2B" w14:textId="77777777" w:rsidR="00F61392" w:rsidRPr="00F61392" w:rsidRDefault="00F61392" w:rsidP="0045769A">
            <w:pPr>
              <w:pStyle w:val="vide"/>
            </w:pPr>
          </w:p>
        </w:tc>
        <w:tc>
          <w:tcPr>
            <w:tcW w:w="4933" w:type="dxa"/>
            <w:gridSpan w:val="8"/>
          </w:tcPr>
          <w:p w14:paraId="4468340A" w14:textId="168BABE8" w:rsidR="00F61392" w:rsidRPr="00C2768F" w:rsidRDefault="00C2768F" w:rsidP="00C2768F">
            <w:pPr>
              <w:rPr>
                <w:b/>
              </w:rPr>
            </w:pPr>
            <w:r w:rsidRPr="00C2768F">
              <w:rPr>
                <w:b/>
              </w:rPr>
              <w:t>Comptalia</w:t>
            </w:r>
          </w:p>
          <w:p w14:paraId="074EAB1B" w14:textId="1239BBA8" w:rsidR="00C2768F" w:rsidRPr="004D2F82" w:rsidRDefault="00C2768F" w:rsidP="00C2768F">
            <w:pPr>
              <w:rPr>
                <w:sz w:val="20"/>
                <w:szCs w:val="20"/>
              </w:rPr>
            </w:pPr>
            <w:r w:rsidRPr="004D2F82">
              <w:rPr>
                <w:sz w:val="20"/>
                <w:szCs w:val="20"/>
              </w:rPr>
              <w:t>Certificat en comptabilité</w:t>
            </w:r>
          </w:p>
          <w:p w14:paraId="00E711A9" w14:textId="6F79B42C" w:rsidR="00C2768F" w:rsidRPr="00341CF9" w:rsidRDefault="00C2768F" w:rsidP="00C2768F">
            <w:r w:rsidRPr="004D2F82">
              <w:rPr>
                <w:sz w:val="20"/>
                <w:szCs w:val="20"/>
              </w:rPr>
              <w:t>Octobre 2018- en cours</w:t>
            </w:r>
            <w:r w:rsidR="003B53EE" w:rsidRPr="0079079A">
              <w:rPr>
                <w:rFonts w:asciiTheme="majorHAnsi" w:hAnsiTheme="majorHAnsi" w:cstheme="majorHAnsi"/>
              </w:rPr>
              <w:t xml:space="preserve">| </w:t>
            </w:r>
            <w:r w:rsidR="003B53EE">
              <w:rPr>
                <w:rFonts w:asciiTheme="majorHAnsi" w:hAnsiTheme="majorHAnsi" w:cstheme="majorHAnsi"/>
              </w:rPr>
              <w:t>France</w:t>
            </w:r>
          </w:p>
        </w:tc>
      </w:tr>
      <w:tr w:rsidR="00F61392" w14:paraId="2AC944D9" w14:textId="77777777" w:rsidTr="00540675">
        <w:trPr>
          <w:gridAfter w:val="1"/>
          <w:wAfter w:w="21" w:type="dxa"/>
        </w:trPr>
        <w:tc>
          <w:tcPr>
            <w:tcW w:w="850" w:type="dxa"/>
          </w:tcPr>
          <w:p w14:paraId="108EFBDF" w14:textId="77777777" w:rsidR="00F61392" w:rsidRPr="00F61392" w:rsidRDefault="00F61392" w:rsidP="00F61392"/>
        </w:tc>
        <w:tc>
          <w:tcPr>
            <w:tcW w:w="4933" w:type="dxa"/>
            <w:gridSpan w:val="8"/>
          </w:tcPr>
          <w:p w14:paraId="69B045A3" w14:textId="5725D229" w:rsidR="0057391B" w:rsidRPr="0079079A" w:rsidRDefault="0057391B" w:rsidP="00F61392">
            <w:pPr>
              <w:rPr>
                <w:rFonts w:asciiTheme="majorHAnsi" w:hAnsiTheme="majorHAnsi" w:cstheme="majorHAnsi"/>
                <w:b/>
              </w:rPr>
            </w:pPr>
            <w:r w:rsidRPr="0079079A">
              <w:rPr>
                <w:rFonts w:asciiTheme="majorHAnsi" w:hAnsiTheme="majorHAnsi" w:cstheme="majorHAnsi"/>
                <w:b/>
              </w:rPr>
              <w:t>Institut Africaine de Management (IAM)</w:t>
            </w:r>
          </w:p>
          <w:p w14:paraId="7A4EDF08" w14:textId="6FF69027" w:rsidR="00F61392" w:rsidRPr="004D2F82" w:rsidRDefault="00F61392" w:rsidP="00F6139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D2F82">
              <w:rPr>
                <w:rFonts w:asciiTheme="majorHAnsi" w:hAnsiTheme="majorHAnsi" w:cstheme="majorHAnsi"/>
                <w:sz w:val="20"/>
                <w:szCs w:val="20"/>
              </w:rPr>
              <w:t>Master 2 en Audit et Contrôle de Gestion.</w:t>
            </w:r>
          </w:p>
          <w:p w14:paraId="509292B3" w14:textId="77777777" w:rsidR="00F61392" w:rsidRDefault="00F61392" w:rsidP="00F6139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D2F82">
              <w:rPr>
                <w:rFonts w:asciiTheme="majorHAnsi" w:hAnsiTheme="majorHAnsi" w:cstheme="majorHAnsi"/>
                <w:sz w:val="20"/>
                <w:szCs w:val="20"/>
              </w:rPr>
              <w:t>2011-2012</w:t>
            </w:r>
            <w:r w:rsidR="0057391B" w:rsidRPr="004D2F82">
              <w:rPr>
                <w:rFonts w:asciiTheme="majorHAnsi" w:hAnsiTheme="majorHAnsi" w:cstheme="majorHAnsi"/>
                <w:sz w:val="20"/>
                <w:szCs w:val="20"/>
              </w:rPr>
              <w:t> | Ouagadougou, Burkina Faso</w:t>
            </w:r>
          </w:p>
          <w:p w14:paraId="586160BE" w14:textId="0F9EAF19" w:rsidR="005F55E7" w:rsidRPr="0079079A" w:rsidRDefault="005F55E7" w:rsidP="00F613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Attestation de comparabilité pour un diplôme obtenu à l’étranger (Enic-naric) 22/02 /2017 (Sèvres)</w:t>
            </w:r>
          </w:p>
        </w:tc>
      </w:tr>
      <w:tr w:rsidR="00F61392" w14:paraId="60FDBB4B" w14:textId="77777777" w:rsidTr="00540675">
        <w:trPr>
          <w:gridAfter w:val="1"/>
          <w:wAfter w:w="21" w:type="dxa"/>
          <w:trHeight w:val="170"/>
        </w:trPr>
        <w:tc>
          <w:tcPr>
            <w:tcW w:w="850" w:type="dxa"/>
          </w:tcPr>
          <w:p w14:paraId="67E54BA5" w14:textId="77777777" w:rsidR="00F61392" w:rsidRPr="00F61392" w:rsidRDefault="00F61392" w:rsidP="0045769A">
            <w:pPr>
              <w:pStyle w:val="vide"/>
            </w:pPr>
          </w:p>
        </w:tc>
        <w:tc>
          <w:tcPr>
            <w:tcW w:w="4933" w:type="dxa"/>
            <w:gridSpan w:val="8"/>
          </w:tcPr>
          <w:p w14:paraId="6293F3D2" w14:textId="77777777" w:rsidR="00F61392" w:rsidRPr="00341CF9" w:rsidRDefault="00F61392" w:rsidP="0045769A">
            <w:pPr>
              <w:pStyle w:val="vide"/>
            </w:pPr>
          </w:p>
        </w:tc>
      </w:tr>
      <w:tr w:rsidR="00F61392" w14:paraId="0D8F1116" w14:textId="77777777" w:rsidTr="00540675">
        <w:trPr>
          <w:gridAfter w:val="1"/>
          <w:wAfter w:w="21" w:type="dxa"/>
        </w:trPr>
        <w:tc>
          <w:tcPr>
            <w:tcW w:w="850" w:type="dxa"/>
          </w:tcPr>
          <w:p w14:paraId="44961CCF" w14:textId="77777777" w:rsidR="00F61392" w:rsidRPr="00F61392" w:rsidRDefault="00F61392" w:rsidP="00F61392"/>
        </w:tc>
        <w:tc>
          <w:tcPr>
            <w:tcW w:w="4933" w:type="dxa"/>
            <w:gridSpan w:val="8"/>
          </w:tcPr>
          <w:p w14:paraId="1C74E713" w14:textId="2EA5539D" w:rsidR="0057391B" w:rsidRPr="0079079A" w:rsidRDefault="0057391B" w:rsidP="00F61392">
            <w:pPr>
              <w:rPr>
                <w:rFonts w:asciiTheme="majorHAnsi" w:hAnsiTheme="majorHAnsi" w:cstheme="majorHAnsi"/>
                <w:b/>
              </w:rPr>
            </w:pPr>
            <w:r w:rsidRPr="0079079A">
              <w:rPr>
                <w:rFonts w:asciiTheme="majorHAnsi" w:hAnsiTheme="majorHAnsi" w:cstheme="majorHAnsi"/>
                <w:b/>
              </w:rPr>
              <w:t>Institut Supérieur d’Informatique et de Gestion (ISIG)</w:t>
            </w:r>
          </w:p>
          <w:p w14:paraId="37BC2D85" w14:textId="77FAA949" w:rsidR="00F61392" w:rsidRPr="004D2F82" w:rsidRDefault="00F61392" w:rsidP="00F6139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D2F82">
              <w:rPr>
                <w:rFonts w:asciiTheme="majorHAnsi" w:hAnsiTheme="majorHAnsi" w:cstheme="majorHAnsi"/>
                <w:sz w:val="20"/>
                <w:szCs w:val="20"/>
              </w:rPr>
              <w:t xml:space="preserve">Maitrise en Science Technique Financière et Comptable </w:t>
            </w:r>
          </w:p>
          <w:p w14:paraId="4BC2633C" w14:textId="77777777" w:rsidR="0057391B" w:rsidRDefault="0057391B" w:rsidP="00F61392">
            <w:pPr>
              <w:rPr>
                <w:rFonts w:asciiTheme="majorHAnsi" w:hAnsiTheme="majorHAnsi" w:cstheme="majorHAnsi"/>
              </w:rPr>
            </w:pPr>
            <w:r w:rsidRPr="0079079A">
              <w:rPr>
                <w:rFonts w:asciiTheme="majorHAnsi" w:hAnsiTheme="majorHAnsi" w:cstheme="majorHAnsi"/>
              </w:rPr>
              <w:t>2010-2011 | Ouagadougou, Burkina Faso</w:t>
            </w:r>
          </w:p>
          <w:p w14:paraId="4DDC0A97" w14:textId="2B78C9FE" w:rsidR="005F55E7" w:rsidRPr="0079079A" w:rsidRDefault="005F55E7" w:rsidP="00F61392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Attestation de comparabilité pour un diplôme obtenu à l’étranger (Enic-naric) 22/02 /2017 (Sèvres)</w:t>
            </w:r>
          </w:p>
        </w:tc>
      </w:tr>
      <w:tr w:rsidR="00F02B41" w14:paraId="4B8BA3BC" w14:textId="77777777" w:rsidTr="00540675">
        <w:trPr>
          <w:gridAfter w:val="1"/>
          <w:wAfter w:w="21" w:type="dxa"/>
          <w:trHeight w:val="170"/>
        </w:trPr>
        <w:tc>
          <w:tcPr>
            <w:tcW w:w="850" w:type="dxa"/>
          </w:tcPr>
          <w:p w14:paraId="7C74E119" w14:textId="77777777" w:rsidR="00F02B41" w:rsidRPr="00F61392" w:rsidRDefault="00F02B41" w:rsidP="0045769A">
            <w:pPr>
              <w:pStyle w:val="vide"/>
            </w:pPr>
          </w:p>
        </w:tc>
        <w:tc>
          <w:tcPr>
            <w:tcW w:w="4933" w:type="dxa"/>
            <w:gridSpan w:val="8"/>
          </w:tcPr>
          <w:p w14:paraId="2AEC6FD9" w14:textId="77777777" w:rsidR="00F02B41" w:rsidRPr="00B21284" w:rsidRDefault="00F02B41" w:rsidP="0045769A">
            <w:pPr>
              <w:pStyle w:val="vide"/>
            </w:pPr>
          </w:p>
        </w:tc>
      </w:tr>
      <w:tr w:rsidR="00B21284" w:rsidRPr="00B21284" w14:paraId="6AC0A36A" w14:textId="77777777" w:rsidTr="00540675">
        <w:tc>
          <w:tcPr>
            <w:tcW w:w="850" w:type="dxa"/>
          </w:tcPr>
          <w:p w14:paraId="31450515" w14:textId="77777777" w:rsidR="00B21284" w:rsidRDefault="00B21284" w:rsidP="00C94572"/>
        </w:tc>
        <w:tc>
          <w:tcPr>
            <w:tcW w:w="425" w:type="dxa"/>
          </w:tcPr>
          <w:p w14:paraId="3FE0C6A7" w14:textId="07AAAAEB" w:rsidR="00B21284" w:rsidRDefault="00B21284" w:rsidP="00B21284">
            <w:r>
              <w:rPr>
                <w:noProof/>
                <w:lang w:eastAsia="fr-FR"/>
              </w:rPr>
              <w:drawing>
                <wp:inline distT="0" distB="0" distL="0" distR="0" wp14:anchorId="396BBCBB" wp14:editId="6F8AFD94">
                  <wp:extent cx="180000" cy="1800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ompétences - 6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  <w:gridSpan w:val="8"/>
          </w:tcPr>
          <w:p w14:paraId="2D31CE35" w14:textId="7632830A" w:rsidR="00B21284" w:rsidRPr="00B21284" w:rsidRDefault="00B21284" w:rsidP="00F02B41">
            <w:pPr>
              <w:rPr>
                <w:b/>
                <w:color w:val="B4C6E7" w:themeColor="accent1" w:themeTint="66"/>
              </w:rPr>
            </w:pPr>
            <w:r w:rsidRPr="00FA2C0C">
              <w:rPr>
                <w:rFonts w:asciiTheme="majorHAnsi" w:hAnsiTheme="majorHAnsi" w:cstheme="majorHAnsi"/>
                <w:b/>
                <w:color w:val="8496B0" w:themeColor="text2" w:themeTint="99"/>
                <w:sz w:val="24"/>
              </w:rPr>
              <w:t>COMPETENCES</w:t>
            </w:r>
          </w:p>
        </w:tc>
      </w:tr>
      <w:tr w:rsidR="004B36F7" w14:paraId="75B43F40" w14:textId="77777777" w:rsidTr="00540675">
        <w:trPr>
          <w:gridAfter w:val="1"/>
          <w:wAfter w:w="21" w:type="dxa"/>
          <w:trHeight w:val="94"/>
        </w:trPr>
        <w:tc>
          <w:tcPr>
            <w:tcW w:w="850" w:type="dxa"/>
            <w:vMerge w:val="restart"/>
          </w:tcPr>
          <w:p w14:paraId="04E28FBC" w14:textId="77777777" w:rsidR="004B36F7" w:rsidRDefault="004B36F7" w:rsidP="004B36F7"/>
        </w:tc>
        <w:tc>
          <w:tcPr>
            <w:tcW w:w="2466" w:type="dxa"/>
            <w:gridSpan w:val="5"/>
          </w:tcPr>
          <w:p w14:paraId="5825815A" w14:textId="19CBBA1C" w:rsidR="004B36F7" w:rsidRPr="004D2F82" w:rsidRDefault="00F02B41" w:rsidP="004B36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D2F82">
              <w:rPr>
                <w:rFonts w:asciiTheme="majorHAnsi" w:hAnsiTheme="majorHAnsi" w:cstheme="majorHAnsi"/>
                <w:sz w:val="20"/>
                <w:szCs w:val="20"/>
              </w:rPr>
              <w:t>Comptabilité</w:t>
            </w:r>
          </w:p>
        </w:tc>
        <w:tc>
          <w:tcPr>
            <w:tcW w:w="2467" w:type="dxa"/>
            <w:gridSpan w:val="3"/>
          </w:tcPr>
          <w:p w14:paraId="0859BCFF" w14:textId="122B11EC" w:rsidR="004B36F7" w:rsidRDefault="00F02B41" w:rsidP="004B36F7">
            <w:r w:rsidRPr="004B36F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A2C7F6" wp14:editId="3D4507E9">
                      <wp:simplePos x="0" y="0"/>
                      <wp:positionH relativeFrom="column">
                        <wp:posOffset>-1519</wp:posOffset>
                      </wp:positionH>
                      <wp:positionV relativeFrom="paragraph">
                        <wp:posOffset>30313</wp:posOffset>
                      </wp:positionV>
                      <wp:extent cx="874643" cy="112395"/>
                      <wp:effectExtent l="0" t="0" r="1905" b="190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643" cy="112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BB08E" id="Rectangle 16" o:spid="_x0000_s1026" style="position:absolute;margin-left:-.1pt;margin-top:2.4pt;width:68.85pt;height: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" fillcolor="#8496b0 [1951]" stroked="f" strokeweight="1pt"/>
                  </w:pict>
                </mc:Fallback>
              </mc:AlternateContent>
            </w:r>
            <w:r w:rsidR="004B36F7" w:rsidRPr="004B36F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02B208" wp14:editId="717B1DB0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27305</wp:posOffset>
                      </wp:positionV>
                      <wp:extent cx="1265555" cy="112395"/>
                      <wp:effectExtent l="0" t="0" r="0" b="190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112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9786AE" id="Rectangle 15" o:spid="_x0000_s1026" style="position:absolute;margin-left:6.8pt;margin-top:2.15pt;width:99.65pt;height: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" fillcolor="#e7e6e6 [3214]" stroked="f" strokeweight="1pt"/>
                  </w:pict>
                </mc:Fallback>
              </mc:AlternateContent>
            </w:r>
          </w:p>
        </w:tc>
      </w:tr>
      <w:tr w:rsidR="004B36F7" w14:paraId="106A4BED" w14:textId="77777777" w:rsidTr="00540675">
        <w:trPr>
          <w:gridAfter w:val="1"/>
          <w:wAfter w:w="21" w:type="dxa"/>
          <w:trHeight w:val="94"/>
        </w:trPr>
        <w:tc>
          <w:tcPr>
            <w:tcW w:w="850" w:type="dxa"/>
            <w:vMerge/>
          </w:tcPr>
          <w:p w14:paraId="508EF9B8" w14:textId="77777777" w:rsidR="004B36F7" w:rsidRDefault="004B36F7" w:rsidP="004B36F7"/>
        </w:tc>
        <w:tc>
          <w:tcPr>
            <w:tcW w:w="2466" w:type="dxa"/>
            <w:gridSpan w:val="5"/>
          </w:tcPr>
          <w:p w14:paraId="0B071CFF" w14:textId="1B09FA29" w:rsidR="004B36F7" w:rsidRPr="003B53EE" w:rsidRDefault="004B36F7" w:rsidP="004B36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53EE">
              <w:rPr>
                <w:rFonts w:asciiTheme="majorHAnsi" w:hAnsiTheme="majorHAnsi" w:cstheme="majorHAnsi"/>
                <w:sz w:val="20"/>
                <w:szCs w:val="20"/>
              </w:rPr>
              <w:t>Audit</w:t>
            </w:r>
          </w:p>
        </w:tc>
        <w:tc>
          <w:tcPr>
            <w:tcW w:w="2467" w:type="dxa"/>
            <w:gridSpan w:val="3"/>
          </w:tcPr>
          <w:p w14:paraId="180EF218" w14:textId="2A459676" w:rsidR="004B36F7" w:rsidRDefault="004B36F7" w:rsidP="004B36F7">
            <w:r w:rsidRPr="004B36F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F4C2C3" wp14:editId="256176E5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22225</wp:posOffset>
                      </wp:positionV>
                      <wp:extent cx="1265555" cy="112395"/>
                      <wp:effectExtent l="0" t="0" r="0" b="190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112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565A9D" id="Rectangle 17" o:spid="_x0000_s1026" style="position:absolute;margin-left:6.8pt;margin-top:1.75pt;width:99.65pt;height: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" fillcolor="#e7e6e6 [3214]" stroked="f" strokeweight="1pt"/>
                  </w:pict>
                </mc:Fallback>
              </mc:AlternateContent>
            </w:r>
            <w:r w:rsidRPr="004B36F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0066B3" wp14:editId="1C4D3C3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25676</wp:posOffset>
                      </wp:positionV>
                      <wp:extent cx="735330" cy="105410"/>
                      <wp:effectExtent l="0" t="0" r="7620" b="889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330" cy="105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CE6D4" id="Rectangle 18" o:spid="_x0000_s1026" style="position:absolute;margin-left:.05pt;margin-top:2pt;width:57.9pt;height: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" fillcolor="#8496b0 [1951]" stroked="f" strokeweight="1pt"/>
                  </w:pict>
                </mc:Fallback>
              </mc:AlternateContent>
            </w:r>
          </w:p>
        </w:tc>
      </w:tr>
      <w:tr w:rsidR="004B36F7" w14:paraId="62403561" w14:textId="77777777" w:rsidTr="00540675">
        <w:trPr>
          <w:gridAfter w:val="1"/>
          <w:wAfter w:w="21" w:type="dxa"/>
          <w:trHeight w:val="94"/>
        </w:trPr>
        <w:tc>
          <w:tcPr>
            <w:tcW w:w="850" w:type="dxa"/>
            <w:vMerge/>
          </w:tcPr>
          <w:p w14:paraId="58EF8855" w14:textId="77777777" w:rsidR="004B36F7" w:rsidRDefault="004B36F7" w:rsidP="004B36F7"/>
        </w:tc>
        <w:tc>
          <w:tcPr>
            <w:tcW w:w="2466" w:type="dxa"/>
            <w:gridSpan w:val="5"/>
          </w:tcPr>
          <w:p w14:paraId="07B0B640" w14:textId="5B70205E" w:rsidR="004B36F7" w:rsidRPr="003B53EE" w:rsidRDefault="004B36F7" w:rsidP="004B36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53EE">
              <w:rPr>
                <w:rFonts w:asciiTheme="majorHAnsi" w:hAnsiTheme="majorHAnsi" w:cstheme="majorHAnsi"/>
                <w:sz w:val="20"/>
                <w:szCs w:val="20"/>
              </w:rPr>
              <w:t>Gestion</w:t>
            </w:r>
          </w:p>
        </w:tc>
        <w:tc>
          <w:tcPr>
            <w:tcW w:w="2467" w:type="dxa"/>
            <w:gridSpan w:val="3"/>
          </w:tcPr>
          <w:p w14:paraId="784DF86C" w14:textId="6568F106" w:rsidR="004B36F7" w:rsidRDefault="00F02B41" w:rsidP="004B36F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1BD03D24" wp14:editId="09FA87EC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30480</wp:posOffset>
                      </wp:positionV>
                      <wp:extent cx="1265555" cy="112395"/>
                      <wp:effectExtent l="0" t="0" r="0" b="190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112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F2B165" id="Rectangle 12" o:spid="_x0000_s1026" style="position:absolute;margin-left:7pt;margin-top:2.4pt;width:99.65pt;height:8.8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" fillcolor="#e7e6e6 [3214]" stroked="f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EF6994" wp14:editId="5A0C5AF4">
                      <wp:simplePos x="0" y="0"/>
                      <wp:positionH relativeFrom="column">
                        <wp:posOffset>3534</wp:posOffset>
                      </wp:positionH>
                      <wp:positionV relativeFrom="paragraph">
                        <wp:posOffset>33655</wp:posOffset>
                      </wp:positionV>
                      <wp:extent cx="735330" cy="105410"/>
                      <wp:effectExtent l="0" t="0" r="7620" b="889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330" cy="105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AEBE8" id="Rectangle 11" o:spid="_x0000_s1026" style="position:absolute;margin-left:.3pt;margin-top:2.65pt;width:57.9pt;height: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" fillcolor="#8496b0 [1951]" stroked="f" strokeweight="1pt"/>
                  </w:pict>
                </mc:Fallback>
              </mc:AlternateContent>
            </w:r>
          </w:p>
        </w:tc>
      </w:tr>
      <w:tr w:rsidR="00734F0A" w14:paraId="0BE856CD" w14:textId="77777777" w:rsidTr="00540675">
        <w:trPr>
          <w:gridAfter w:val="1"/>
          <w:wAfter w:w="21" w:type="dxa"/>
          <w:trHeight w:val="170"/>
        </w:trPr>
        <w:tc>
          <w:tcPr>
            <w:tcW w:w="850" w:type="dxa"/>
          </w:tcPr>
          <w:p w14:paraId="6F7C66F2" w14:textId="77777777" w:rsidR="00734F0A" w:rsidRDefault="00734F0A" w:rsidP="0045769A">
            <w:pPr>
              <w:pStyle w:val="vide"/>
            </w:pPr>
          </w:p>
        </w:tc>
        <w:tc>
          <w:tcPr>
            <w:tcW w:w="2466" w:type="dxa"/>
            <w:gridSpan w:val="5"/>
          </w:tcPr>
          <w:p w14:paraId="12864AED" w14:textId="77777777" w:rsidR="00734F0A" w:rsidRDefault="00734F0A" w:rsidP="0045769A">
            <w:pPr>
              <w:pStyle w:val="vide"/>
            </w:pPr>
          </w:p>
        </w:tc>
        <w:tc>
          <w:tcPr>
            <w:tcW w:w="2467" w:type="dxa"/>
            <w:gridSpan w:val="3"/>
          </w:tcPr>
          <w:p w14:paraId="44F5270F" w14:textId="77777777" w:rsidR="00734F0A" w:rsidRDefault="00734F0A" w:rsidP="0045769A">
            <w:pPr>
              <w:pStyle w:val="vide"/>
              <w:rPr>
                <w:noProof/>
              </w:rPr>
            </w:pPr>
          </w:p>
        </w:tc>
      </w:tr>
      <w:tr w:rsidR="00A06D58" w:rsidRPr="00B21284" w14:paraId="41097DCE" w14:textId="77777777" w:rsidTr="00540675">
        <w:tc>
          <w:tcPr>
            <w:tcW w:w="850" w:type="dxa"/>
          </w:tcPr>
          <w:p w14:paraId="7F3BC51A" w14:textId="77777777" w:rsidR="00A06D58" w:rsidRDefault="00A06D58" w:rsidP="00C94572"/>
        </w:tc>
        <w:tc>
          <w:tcPr>
            <w:tcW w:w="425" w:type="dxa"/>
          </w:tcPr>
          <w:p w14:paraId="3305827D" w14:textId="46884064" w:rsidR="00A06D58" w:rsidRDefault="00A06D58" w:rsidP="00C94572">
            <w:r>
              <w:rPr>
                <w:noProof/>
                <w:lang w:eastAsia="fr-FR"/>
              </w:rPr>
              <w:drawing>
                <wp:inline distT="0" distB="0" distL="0" distR="0" wp14:anchorId="741B0B13" wp14:editId="333CF998">
                  <wp:extent cx="156774" cy="180000"/>
                  <wp:effectExtent l="0" t="0" r="0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nformatique - 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7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  <w:gridSpan w:val="8"/>
          </w:tcPr>
          <w:p w14:paraId="756BBB9D" w14:textId="271E8040" w:rsidR="00A06D58" w:rsidRPr="00B21284" w:rsidRDefault="00A06D58" w:rsidP="00C94572">
            <w:pPr>
              <w:rPr>
                <w:b/>
                <w:color w:val="B4C6E7" w:themeColor="accent1" w:themeTint="66"/>
              </w:rPr>
            </w:pPr>
            <w:r w:rsidRPr="00FA2C0C">
              <w:rPr>
                <w:rFonts w:asciiTheme="majorHAnsi" w:hAnsiTheme="majorHAnsi" w:cstheme="majorHAnsi"/>
                <w:b/>
                <w:color w:val="8496B0" w:themeColor="text2" w:themeTint="99"/>
                <w:sz w:val="24"/>
              </w:rPr>
              <w:t>INFORMATIQUE</w:t>
            </w:r>
          </w:p>
        </w:tc>
      </w:tr>
      <w:tr w:rsidR="00A06D58" w14:paraId="1BE2ECCC" w14:textId="77777777" w:rsidTr="00540675">
        <w:trPr>
          <w:gridAfter w:val="1"/>
          <w:wAfter w:w="21" w:type="dxa"/>
          <w:trHeight w:val="94"/>
        </w:trPr>
        <w:tc>
          <w:tcPr>
            <w:tcW w:w="850" w:type="dxa"/>
            <w:vMerge w:val="restart"/>
          </w:tcPr>
          <w:p w14:paraId="433559C4" w14:textId="77777777" w:rsidR="00A06D58" w:rsidRDefault="00A06D58" w:rsidP="00C94572"/>
        </w:tc>
        <w:tc>
          <w:tcPr>
            <w:tcW w:w="2466" w:type="dxa"/>
            <w:gridSpan w:val="5"/>
          </w:tcPr>
          <w:p w14:paraId="70C19D06" w14:textId="39DC02A1" w:rsidR="00A06D58" w:rsidRPr="003B53EE" w:rsidRDefault="00A06D58" w:rsidP="00C945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53EE">
              <w:rPr>
                <w:rFonts w:asciiTheme="majorHAnsi" w:hAnsiTheme="majorHAnsi" w:cstheme="majorHAnsi"/>
                <w:sz w:val="20"/>
                <w:szCs w:val="20"/>
              </w:rPr>
              <w:t>Suite Office</w:t>
            </w:r>
          </w:p>
        </w:tc>
        <w:tc>
          <w:tcPr>
            <w:tcW w:w="2467" w:type="dxa"/>
            <w:gridSpan w:val="3"/>
          </w:tcPr>
          <w:p w14:paraId="4EB1F3CD" w14:textId="77777777" w:rsidR="00A06D58" w:rsidRDefault="00A06D58" w:rsidP="00C94572">
            <w:r w:rsidRPr="004B36F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2D4A834" wp14:editId="42E1E466">
                      <wp:simplePos x="0" y="0"/>
                      <wp:positionH relativeFrom="column">
                        <wp:posOffset>-1518</wp:posOffset>
                      </wp:positionH>
                      <wp:positionV relativeFrom="paragraph">
                        <wp:posOffset>31474</wp:posOffset>
                      </wp:positionV>
                      <wp:extent cx="967408" cy="105769"/>
                      <wp:effectExtent l="0" t="0" r="4445" b="889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408" cy="1057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C9D89" id="Rectangle 37" o:spid="_x0000_s1026" style="position:absolute;margin-left:-.1pt;margin-top:2.5pt;width:76.15pt;height: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" fillcolor="#8496b0 [1951]" stroked="f" strokeweight="1pt"/>
                  </w:pict>
                </mc:Fallback>
              </mc:AlternateContent>
            </w:r>
            <w:r w:rsidRPr="004B36F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F90BB2E" wp14:editId="0E69A829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27305</wp:posOffset>
                      </wp:positionV>
                      <wp:extent cx="1265555" cy="112395"/>
                      <wp:effectExtent l="0" t="0" r="0" b="190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112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0A4E27" id="Rectangle 38" o:spid="_x0000_s1026" style="position:absolute;margin-left:6.8pt;margin-top:2.15pt;width:99.65pt;height:8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" fillcolor="#e7e6e6 [3214]" stroked="f" strokeweight="1pt"/>
                  </w:pict>
                </mc:Fallback>
              </mc:AlternateContent>
            </w:r>
          </w:p>
        </w:tc>
      </w:tr>
      <w:tr w:rsidR="00A06D58" w14:paraId="375484D2" w14:textId="77777777" w:rsidTr="00540675">
        <w:trPr>
          <w:gridAfter w:val="1"/>
          <w:wAfter w:w="21" w:type="dxa"/>
          <w:trHeight w:val="94"/>
        </w:trPr>
        <w:tc>
          <w:tcPr>
            <w:tcW w:w="850" w:type="dxa"/>
            <w:vMerge/>
          </w:tcPr>
          <w:p w14:paraId="6BA3021B" w14:textId="77777777" w:rsidR="00A06D58" w:rsidRDefault="00A06D58" w:rsidP="00C94572"/>
        </w:tc>
        <w:tc>
          <w:tcPr>
            <w:tcW w:w="2466" w:type="dxa"/>
            <w:gridSpan w:val="5"/>
          </w:tcPr>
          <w:p w14:paraId="6794C842" w14:textId="1D6A3B7D" w:rsidR="00A06D58" w:rsidRPr="003B53EE" w:rsidRDefault="00A06D58" w:rsidP="00C945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53EE">
              <w:rPr>
                <w:rFonts w:asciiTheme="majorHAnsi" w:hAnsiTheme="majorHAnsi" w:cstheme="majorHAnsi"/>
                <w:sz w:val="20"/>
                <w:szCs w:val="20"/>
              </w:rPr>
              <w:t>SAGE</w:t>
            </w:r>
          </w:p>
        </w:tc>
        <w:tc>
          <w:tcPr>
            <w:tcW w:w="2467" w:type="dxa"/>
            <w:gridSpan w:val="3"/>
          </w:tcPr>
          <w:p w14:paraId="51D36EF5" w14:textId="77777777" w:rsidR="00A06D58" w:rsidRDefault="00A06D58" w:rsidP="00C94572">
            <w:r w:rsidRPr="004B36F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664EC36" wp14:editId="68C699BF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22225</wp:posOffset>
                      </wp:positionV>
                      <wp:extent cx="1265555" cy="112395"/>
                      <wp:effectExtent l="0" t="0" r="0" b="190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112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A36198" id="Rectangle 39" o:spid="_x0000_s1026" style="position:absolute;margin-left:6.8pt;margin-top:1.75pt;width:99.65pt;height:8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" fillcolor="#e7e6e6 [3214]" stroked="f" strokeweight="1pt"/>
                  </w:pict>
                </mc:Fallback>
              </mc:AlternateContent>
            </w:r>
            <w:r w:rsidRPr="004B36F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053531" wp14:editId="30D6557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25676</wp:posOffset>
                      </wp:positionV>
                      <wp:extent cx="735330" cy="105410"/>
                      <wp:effectExtent l="0" t="0" r="7620" b="889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330" cy="105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6EEF7" id="Rectangle 40" o:spid="_x0000_s1026" style="position:absolute;margin-left:.05pt;margin-top:2pt;width:57.9pt;height: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" fillcolor="#8496b0 [1951]" stroked="f" strokeweight="1pt"/>
                  </w:pict>
                </mc:Fallback>
              </mc:AlternateContent>
            </w:r>
          </w:p>
        </w:tc>
      </w:tr>
      <w:tr w:rsidR="00A06D58" w14:paraId="22A09615" w14:textId="77777777" w:rsidTr="00540675">
        <w:trPr>
          <w:gridAfter w:val="1"/>
          <w:wAfter w:w="21" w:type="dxa"/>
          <w:trHeight w:val="94"/>
        </w:trPr>
        <w:tc>
          <w:tcPr>
            <w:tcW w:w="850" w:type="dxa"/>
            <w:vMerge/>
          </w:tcPr>
          <w:p w14:paraId="407841A2" w14:textId="77777777" w:rsidR="00A06D58" w:rsidRDefault="00A06D58" w:rsidP="00C94572"/>
        </w:tc>
        <w:tc>
          <w:tcPr>
            <w:tcW w:w="2466" w:type="dxa"/>
            <w:gridSpan w:val="5"/>
          </w:tcPr>
          <w:p w14:paraId="607AB96B" w14:textId="14DF7CCB" w:rsidR="00A06D58" w:rsidRPr="003B53EE" w:rsidRDefault="00A06D58" w:rsidP="00C945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53EE">
              <w:rPr>
                <w:rFonts w:asciiTheme="majorHAnsi" w:hAnsiTheme="majorHAnsi" w:cstheme="majorHAnsi"/>
                <w:sz w:val="20"/>
                <w:szCs w:val="20"/>
              </w:rPr>
              <w:t>ATLAS</w:t>
            </w:r>
          </w:p>
        </w:tc>
        <w:tc>
          <w:tcPr>
            <w:tcW w:w="2467" w:type="dxa"/>
            <w:gridSpan w:val="3"/>
          </w:tcPr>
          <w:p w14:paraId="5F282858" w14:textId="77777777" w:rsidR="00A06D58" w:rsidRDefault="00A06D58" w:rsidP="00C9457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99AA18F" wp14:editId="2C34BC2C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30480</wp:posOffset>
                      </wp:positionV>
                      <wp:extent cx="1265555" cy="112395"/>
                      <wp:effectExtent l="0" t="0" r="0" b="190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112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64D470" id="Rectangle 41" o:spid="_x0000_s1026" style="position:absolute;margin-left:7pt;margin-top:2.4pt;width:99.65pt;height:8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" fillcolor="#e7e6e6 [3214]" stroked="f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23B9EC" wp14:editId="3BA0A00D">
                      <wp:simplePos x="0" y="0"/>
                      <wp:positionH relativeFrom="column">
                        <wp:posOffset>3534</wp:posOffset>
                      </wp:positionH>
                      <wp:positionV relativeFrom="paragraph">
                        <wp:posOffset>33655</wp:posOffset>
                      </wp:positionV>
                      <wp:extent cx="735330" cy="105410"/>
                      <wp:effectExtent l="0" t="0" r="7620" b="889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330" cy="105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768B6" id="Rectangle 42" o:spid="_x0000_s1026" style="position:absolute;margin-left:.3pt;margin-top:2.65pt;width:57.9pt;height: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" fillcolor="#8496b0 [1951]" stroked="f" strokeweight="1pt"/>
                  </w:pict>
                </mc:Fallback>
              </mc:AlternateContent>
            </w:r>
          </w:p>
        </w:tc>
      </w:tr>
      <w:tr w:rsidR="00A06D58" w14:paraId="6D0B0700" w14:textId="77777777" w:rsidTr="00540675">
        <w:trPr>
          <w:gridAfter w:val="1"/>
          <w:wAfter w:w="21" w:type="dxa"/>
          <w:trHeight w:val="94"/>
        </w:trPr>
        <w:tc>
          <w:tcPr>
            <w:tcW w:w="850" w:type="dxa"/>
            <w:vMerge/>
          </w:tcPr>
          <w:p w14:paraId="0611E606" w14:textId="77777777" w:rsidR="00A06D58" w:rsidRDefault="00A06D58" w:rsidP="00C94572"/>
        </w:tc>
        <w:tc>
          <w:tcPr>
            <w:tcW w:w="2466" w:type="dxa"/>
            <w:gridSpan w:val="5"/>
          </w:tcPr>
          <w:p w14:paraId="77B238BC" w14:textId="2D92EEA6" w:rsidR="00A06D58" w:rsidRPr="003B53EE" w:rsidRDefault="00A06D58" w:rsidP="00C9457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B53EE">
              <w:rPr>
                <w:rFonts w:asciiTheme="majorHAnsi" w:hAnsiTheme="majorHAnsi" w:cstheme="majorHAnsi"/>
                <w:sz w:val="20"/>
                <w:szCs w:val="20"/>
              </w:rPr>
              <w:t>GESCLI</w:t>
            </w:r>
          </w:p>
        </w:tc>
        <w:tc>
          <w:tcPr>
            <w:tcW w:w="2467" w:type="dxa"/>
            <w:gridSpan w:val="3"/>
          </w:tcPr>
          <w:p w14:paraId="0B378C38" w14:textId="16640B38" w:rsidR="00A06D58" w:rsidRDefault="0078740D" w:rsidP="00C94572">
            <w:pPr>
              <w:rPr>
                <w:noProof/>
              </w:rPr>
            </w:pPr>
            <w:r w:rsidRPr="00A06D5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DBE119F" wp14:editId="0F02446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13969</wp:posOffset>
                      </wp:positionV>
                      <wp:extent cx="679450" cy="99695"/>
                      <wp:effectExtent l="0" t="0" r="6350" b="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9450" cy="99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88581" id="Rectangle 46" o:spid="_x0000_s1026" style="position:absolute;margin-left:1.8pt;margin-top:1.1pt;width:53.5pt;height:7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" fillcolor="#8496b0 [1951]" stroked="f" strokeweight="1pt"/>
                  </w:pict>
                </mc:Fallback>
              </mc:AlternateContent>
            </w:r>
            <w:r w:rsidR="00A06D58" w:rsidRPr="00A06D5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6C3121C" wp14:editId="0C65D3F7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1270</wp:posOffset>
                      </wp:positionV>
                      <wp:extent cx="1265555" cy="112395"/>
                      <wp:effectExtent l="0" t="0" r="0" b="190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112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929755" id="Rectangle 45" o:spid="_x0000_s1026" style="position:absolute;margin-left:6.8pt;margin-top:.1pt;width:99.65pt;height:8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" fillcolor="#e7e6e6 [3214]" stroked="f" strokeweight="1pt"/>
                  </w:pict>
                </mc:Fallback>
              </mc:AlternateContent>
            </w:r>
          </w:p>
        </w:tc>
      </w:tr>
      <w:tr w:rsidR="0078740D" w14:paraId="4BCFE36A" w14:textId="77777777" w:rsidTr="00540675">
        <w:trPr>
          <w:gridAfter w:val="1"/>
          <w:wAfter w:w="21" w:type="dxa"/>
          <w:trHeight w:val="94"/>
        </w:trPr>
        <w:tc>
          <w:tcPr>
            <w:tcW w:w="850" w:type="dxa"/>
          </w:tcPr>
          <w:p w14:paraId="08D426B1" w14:textId="77777777" w:rsidR="0078740D" w:rsidRDefault="0078740D" w:rsidP="00C94572"/>
        </w:tc>
        <w:tc>
          <w:tcPr>
            <w:tcW w:w="2466" w:type="dxa"/>
            <w:gridSpan w:val="5"/>
          </w:tcPr>
          <w:p w14:paraId="4DDD0634" w14:textId="694C8D2A" w:rsidR="0078740D" w:rsidRPr="003B53EE" w:rsidRDefault="0078740D" w:rsidP="00C945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SIREPA</w:t>
            </w:r>
          </w:p>
        </w:tc>
        <w:tc>
          <w:tcPr>
            <w:tcW w:w="2467" w:type="dxa"/>
            <w:gridSpan w:val="3"/>
          </w:tcPr>
          <w:p w14:paraId="3343D1AF" w14:textId="38D07121" w:rsidR="0078740D" w:rsidRPr="00A06D58" w:rsidRDefault="0078740D" w:rsidP="00C94572">
            <w:pPr>
              <w:rPr>
                <w:noProof/>
              </w:rPr>
            </w:pPr>
            <w:r w:rsidRPr="00A06D5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DC49C22" wp14:editId="541E8F89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5080</wp:posOffset>
                      </wp:positionV>
                      <wp:extent cx="735330" cy="105410"/>
                      <wp:effectExtent l="0" t="0" r="7620" b="889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330" cy="105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95CFC" id="Rectangle 24" o:spid="_x0000_s1026" style="position:absolute;margin-left:-1.8pt;margin-top:.4pt;width:57.9pt;height:8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" fillcolor="#8496b0 [1951]" stroked="f" strokeweight="1pt"/>
                  </w:pict>
                </mc:Fallback>
              </mc:AlternateContent>
            </w:r>
            <w:r w:rsidRPr="00A06D5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2DA690D" wp14:editId="5F8E75E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-635</wp:posOffset>
                      </wp:positionV>
                      <wp:extent cx="1314450" cy="12065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D8819" id="Rectangle 6" o:spid="_x0000_s1026" style="position:absolute;margin-left:.3pt;margin-top:-.05pt;width:103.5pt;height: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" fillcolor="#e7e6e6" stroked="f" strokeweight="1pt"/>
                  </w:pict>
                </mc:Fallback>
              </mc:AlternateContent>
            </w:r>
          </w:p>
        </w:tc>
      </w:tr>
      <w:tr w:rsidR="00793135" w14:paraId="5F27E2FC" w14:textId="77777777" w:rsidTr="00540675">
        <w:trPr>
          <w:gridAfter w:val="1"/>
          <w:wAfter w:w="21" w:type="dxa"/>
          <w:trHeight w:val="170"/>
        </w:trPr>
        <w:tc>
          <w:tcPr>
            <w:tcW w:w="850" w:type="dxa"/>
          </w:tcPr>
          <w:p w14:paraId="23518D0A" w14:textId="77777777" w:rsidR="00793135" w:rsidRDefault="00793135" w:rsidP="0045769A">
            <w:pPr>
              <w:pStyle w:val="vide"/>
            </w:pPr>
          </w:p>
        </w:tc>
        <w:tc>
          <w:tcPr>
            <w:tcW w:w="2466" w:type="dxa"/>
            <w:gridSpan w:val="5"/>
          </w:tcPr>
          <w:p w14:paraId="0A9C7182" w14:textId="5E6A3581" w:rsidR="00793135" w:rsidRDefault="00793135" w:rsidP="0045769A">
            <w:pPr>
              <w:pStyle w:val="vide"/>
            </w:pPr>
          </w:p>
        </w:tc>
        <w:tc>
          <w:tcPr>
            <w:tcW w:w="2467" w:type="dxa"/>
            <w:gridSpan w:val="3"/>
          </w:tcPr>
          <w:p w14:paraId="2EBB3689" w14:textId="25FC2142" w:rsidR="00793135" w:rsidRPr="00A06D58" w:rsidRDefault="00793135" w:rsidP="0045769A">
            <w:pPr>
              <w:pStyle w:val="vide"/>
              <w:rPr>
                <w:noProof/>
              </w:rPr>
            </w:pPr>
          </w:p>
        </w:tc>
      </w:tr>
      <w:tr w:rsidR="00734F0A" w:rsidRPr="00B21284" w14:paraId="23556D70" w14:textId="77777777" w:rsidTr="00540675">
        <w:tc>
          <w:tcPr>
            <w:tcW w:w="850" w:type="dxa"/>
          </w:tcPr>
          <w:p w14:paraId="1180CB3C" w14:textId="77777777" w:rsidR="00734F0A" w:rsidRDefault="00734F0A" w:rsidP="00C94572"/>
        </w:tc>
        <w:tc>
          <w:tcPr>
            <w:tcW w:w="425" w:type="dxa"/>
          </w:tcPr>
          <w:p w14:paraId="15017B84" w14:textId="32445EEA" w:rsidR="00734F0A" w:rsidRDefault="00793135" w:rsidP="00C94572">
            <w:r>
              <w:rPr>
                <w:noProof/>
                <w:lang w:eastAsia="fr-FR"/>
              </w:rPr>
              <w:drawing>
                <wp:inline distT="0" distB="0" distL="0" distR="0" wp14:anchorId="03F9FD85" wp14:editId="69099622">
                  <wp:extent cx="181301" cy="144000"/>
                  <wp:effectExtent l="0" t="0" r="0" b="8890"/>
                  <wp:docPr id="213" name="Imag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Langues - 1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0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  <w:gridSpan w:val="8"/>
          </w:tcPr>
          <w:p w14:paraId="74EC2BB3" w14:textId="697B421A" w:rsidR="00734F0A" w:rsidRPr="00B21284" w:rsidRDefault="00734F0A" w:rsidP="00C94572">
            <w:pPr>
              <w:rPr>
                <w:b/>
                <w:color w:val="B4C6E7" w:themeColor="accent1" w:themeTint="66"/>
              </w:rPr>
            </w:pPr>
            <w:r w:rsidRPr="00FA2C0C">
              <w:rPr>
                <w:rFonts w:asciiTheme="majorHAnsi" w:hAnsiTheme="majorHAnsi" w:cstheme="majorHAnsi"/>
                <w:b/>
                <w:color w:val="8496B0" w:themeColor="text2" w:themeTint="99"/>
                <w:sz w:val="24"/>
              </w:rPr>
              <w:t>LANGUES</w:t>
            </w:r>
          </w:p>
        </w:tc>
      </w:tr>
      <w:tr w:rsidR="00734F0A" w14:paraId="69289686" w14:textId="77777777" w:rsidTr="00540675">
        <w:trPr>
          <w:gridAfter w:val="1"/>
          <w:wAfter w:w="21" w:type="dxa"/>
          <w:trHeight w:val="141"/>
        </w:trPr>
        <w:tc>
          <w:tcPr>
            <w:tcW w:w="850" w:type="dxa"/>
            <w:vMerge w:val="restart"/>
          </w:tcPr>
          <w:p w14:paraId="2202C688" w14:textId="77777777" w:rsidR="00734F0A" w:rsidRDefault="00734F0A" w:rsidP="00C94572"/>
        </w:tc>
        <w:tc>
          <w:tcPr>
            <w:tcW w:w="2466" w:type="dxa"/>
            <w:gridSpan w:val="5"/>
            <w:vMerge w:val="restart"/>
          </w:tcPr>
          <w:p w14:paraId="5F8706DA" w14:textId="1BD1F455" w:rsidR="00734F0A" w:rsidRPr="003B53EE" w:rsidRDefault="00734F0A" w:rsidP="00C945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53EE">
              <w:rPr>
                <w:rFonts w:asciiTheme="majorHAnsi" w:hAnsiTheme="majorHAnsi" w:cstheme="majorHAnsi"/>
                <w:sz w:val="20"/>
                <w:szCs w:val="20"/>
              </w:rPr>
              <w:t>Français</w:t>
            </w:r>
          </w:p>
        </w:tc>
        <w:tc>
          <w:tcPr>
            <w:tcW w:w="2467" w:type="dxa"/>
            <w:gridSpan w:val="3"/>
          </w:tcPr>
          <w:p w14:paraId="5A1EC2EB" w14:textId="68D77D47" w:rsidR="00734F0A" w:rsidRPr="003B53EE" w:rsidRDefault="00734F0A" w:rsidP="00C945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53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A2C0C" w:rsidRPr="003B53EE">
              <w:rPr>
                <w:rFonts w:asciiTheme="majorHAnsi" w:hAnsiTheme="majorHAnsi" w:cstheme="majorHAnsi"/>
                <w:sz w:val="20"/>
                <w:szCs w:val="20"/>
              </w:rPr>
              <w:t>Bil</w:t>
            </w:r>
            <w:r w:rsidR="00772CD7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r w:rsidR="00FA2C0C" w:rsidRPr="003B53EE">
              <w:rPr>
                <w:rFonts w:asciiTheme="majorHAnsi" w:hAnsiTheme="majorHAnsi" w:cstheme="majorHAnsi"/>
                <w:sz w:val="20"/>
                <w:szCs w:val="20"/>
              </w:rPr>
              <w:t>ngue</w:t>
            </w:r>
          </w:p>
        </w:tc>
      </w:tr>
      <w:tr w:rsidR="00734F0A" w14:paraId="0FAB36AD" w14:textId="77777777" w:rsidTr="00540675">
        <w:trPr>
          <w:gridAfter w:val="1"/>
          <w:wAfter w:w="21" w:type="dxa"/>
          <w:trHeight w:val="141"/>
        </w:trPr>
        <w:tc>
          <w:tcPr>
            <w:tcW w:w="850" w:type="dxa"/>
            <w:vMerge/>
          </w:tcPr>
          <w:p w14:paraId="0C0E060A" w14:textId="77777777" w:rsidR="00734F0A" w:rsidRDefault="00734F0A" w:rsidP="00C94572"/>
        </w:tc>
        <w:tc>
          <w:tcPr>
            <w:tcW w:w="2466" w:type="dxa"/>
            <w:gridSpan w:val="5"/>
            <w:vMerge/>
          </w:tcPr>
          <w:p w14:paraId="110A6768" w14:textId="77777777" w:rsidR="00734F0A" w:rsidRPr="0079079A" w:rsidRDefault="00734F0A" w:rsidP="00C9457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67" w:type="dxa"/>
            <w:gridSpan w:val="3"/>
          </w:tcPr>
          <w:p w14:paraId="572DB5FB" w14:textId="0E50A600" w:rsidR="00734F0A" w:rsidRPr="0079079A" w:rsidRDefault="00734F0A" w:rsidP="00C94572">
            <w:pPr>
              <w:rPr>
                <w:rFonts w:asciiTheme="majorHAnsi" w:hAnsiTheme="majorHAnsi" w:cstheme="majorHAnsi"/>
              </w:rPr>
            </w:pPr>
            <w:r w:rsidRPr="0079079A">
              <w:rPr>
                <w:rFonts w:asciiTheme="majorHAnsi" w:hAnsiTheme="majorHAnsi" w:cstheme="majorHAns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6FCFE7A" wp14:editId="3EF44696">
                      <wp:simplePos x="0" y="0"/>
                      <wp:positionH relativeFrom="column">
                        <wp:posOffset>-1518</wp:posOffset>
                      </wp:positionH>
                      <wp:positionV relativeFrom="paragraph">
                        <wp:posOffset>32633</wp:posOffset>
                      </wp:positionV>
                      <wp:extent cx="1331843" cy="112202"/>
                      <wp:effectExtent l="0" t="0" r="1905" b="2540"/>
                      <wp:wrapNone/>
                      <wp:docPr id="207" name="Rect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843" cy="1122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470DD" id="Rectangle 207" o:spid="_x0000_s1026" style="position:absolute;margin-left:-.1pt;margin-top:2.55pt;width:104.85pt;height:8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" fillcolor="#8496b0 [1951]" stroked="f" strokeweight="1pt"/>
                  </w:pict>
                </mc:Fallback>
              </mc:AlternateContent>
            </w:r>
          </w:p>
        </w:tc>
      </w:tr>
      <w:tr w:rsidR="00734F0A" w14:paraId="450FB881" w14:textId="77777777" w:rsidTr="00540675">
        <w:trPr>
          <w:gridAfter w:val="1"/>
          <w:wAfter w:w="21" w:type="dxa"/>
          <w:trHeight w:val="141"/>
        </w:trPr>
        <w:tc>
          <w:tcPr>
            <w:tcW w:w="850" w:type="dxa"/>
            <w:vMerge/>
          </w:tcPr>
          <w:p w14:paraId="552374C3" w14:textId="77777777" w:rsidR="00734F0A" w:rsidRDefault="00734F0A" w:rsidP="00C94572"/>
        </w:tc>
        <w:tc>
          <w:tcPr>
            <w:tcW w:w="2466" w:type="dxa"/>
            <w:gridSpan w:val="5"/>
            <w:vMerge w:val="restart"/>
          </w:tcPr>
          <w:p w14:paraId="4C432DC3" w14:textId="4CC45D42" w:rsidR="00734F0A" w:rsidRPr="003B53EE" w:rsidRDefault="00734F0A" w:rsidP="00C945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53EE">
              <w:rPr>
                <w:rFonts w:asciiTheme="majorHAnsi" w:hAnsiTheme="majorHAnsi" w:cstheme="majorHAnsi"/>
                <w:sz w:val="20"/>
                <w:szCs w:val="20"/>
              </w:rPr>
              <w:t>Bambara</w:t>
            </w:r>
          </w:p>
        </w:tc>
        <w:tc>
          <w:tcPr>
            <w:tcW w:w="2467" w:type="dxa"/>
            <w:gridSpan w:val="3"/>
          </w:tcPr>
          <w:p w14:paraId="483F7246" w14:textId="0BEA5923" w:rsidR="00734F0A" w:rsidRPr="003B53EE" w:rsidRDefault="00734F0A" w:rsidP="00C945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53EE">
              <w:rPr>
                <w:rFonts w:asciiTheme="majorHAnsi" w:hAnsiTheme="majorHAnsi" w:cstheme="majorHAnsi"/>
                <w:sz w:val="20"/>
                <w:szCs w:val="20"/>
              </w:rPr>
              <w:t>Langue maternelle</w:t>
            </w:r>
          </w:p>
        </w:tc>
      </w:tr>
      <w:tr w:rsidR="00734F0A" w14:paraId="7880CB2F" w14:textId="77777777" w:rsidTr="00540675">
        <w:trPr>
          <w:gridAfter w:val="1"/>
          <w:wAfter w:w="21" w:type="dxa"/>
          <w:trHeight w:val="141"/>
        </w:trPr>
        <w:tc>
          <w:tcPr>
            <w:tcW w:w="850" w:type="dxa"/>
            <w:vMerge/>
          </w:tcPr>
          <w:p w14:paraId="696344B6" w14:textId="77777777" w:rsidR="00734F0A" w:rsidRDefault="00734F0A" w:rsidP="00C94572"/>
        </w:tc>
        <w:tc>
          <w:tcPr>
            <w:tcW w:w="2466" w:type="dxa"/>
            <w:gridSpan w:val="5"/>
            <w:vMerge/>
          </w:tcPr>
          <w:p w14:paraId="204FEE09" w14:textId="77777777" w:rsidR="00734F0A" w:rsidRPr="0079079A" w:rsidRDefault="00734F0A" w:rsidP="00C9457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67" w:type="dxa"/>
            <w:gridSpan w:val="3"/>
          </w:tcPr>
          <w:p w14:paraId="356B82AC" w14:textId="4183E7A2" w:rsidR="00734F0A" w:rsidRPr="0079079A" w:rsidRDefault="00734F0A" w:rsidP="00C94572">
            <w:pPr>
              <w:rPr>
                <w:rFonts w:asciiTheme="majorHAnsi" w:hAnsiTheme="majorHAnsi" w:cstheme="majorHAnsi"/>
              </w:rPr>
            </w:pPr>
            <w:r w:rsidRPr="0079079A">
              <w:rPr>
                <w:rFonts w:asciiTheme="majorHAnsi" w:hAnsiTheme="majorHAnsi" w:cstheme="majorHAns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5A022C" wp14:editId="12F439BF">
                      <wp:simplePos x="0" y="0"/>
                      <wp:positionH relativeFrom="column">
                        <wp:posOffset>-1518</wp:posOffset>
                      </wp:positionH>
                      <wp:positionV relativeFrom="paragraph">
                        <wp:posOffset>36195</wp:posOffset>
                      </wp:positionV>
                      <wp:extent cx="1331843" cy="112202"/>
                      <wp:effectExtent l="0" t="0" r="1905" b="2540"/>
                      <wp:wrapNone/>
                      <wp:docPr id="208" name="Rectangl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843" cy="1122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9ECC6" id="Rectangle 208" o:spid="_x0000_s1026" style="position:absolute;margin-left:-.1pt;margin-top:2.85pt;width:104.85pt;height:8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" fillcolor="#8496b0 [1951]" stroked="f" strokeweight="1pt"/>
                  </w:pict>
                </mc:Fallback>
              </mc:AlternateContent>
            </w:r>
          </w:p>
        </w:tc>
      </w:tr>
      <w:tr w:rsidR="00734F0A" w14:paraId="14916CDC" w14:textId="77777777" w:rsidTr="00540675">
        <w:trPr>
          <w:gridAfter w:val="1"/>
          <w:wAfter w:w="21" w:type="dxa"/>
          <w:trHeight w:val="141"/>
        </w:trPr>
        <w:tc>
          <w:tcPr>
            <w:tcW w:w="850" w:type="dxa"/>
            <w:vMerge/>
          </w:tcPr>
          <w:p w14:paraId="0725F4E0" w14:textId="77777777" w:rsidR="00734F0A" w:rsidRDefault="00734F0A" w:rsidP="00C94572"/>
        </w:tc>
        <w:tc>
          <w:tcPr>
            <w:tcW w:w="2466" w:type="dxa"/>
            <w:gridSpan w:val="5"/>
            <w:vMerge w:val="restart"/>
          </w:tcPr>
          <w:p w14:paraId="562FD7D7" w14:textId="4AD5774E" w:rsidR="00734F0A" w:rsidRPr="003B53EE" w:rsidRDefault="00734F0A" w:rsidP="00C945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53EE">
              <w:rPr>
                <w:rFonts w:asciiTheme="majorHAnsi" w:hAnsiTheme="majorHAnsi" w:cstheme="majorHAnsi"/>
                <w:sz w:val="20"/>
                <w:szCs w:val="20"/>
              </w:rPr>
              <w:t>Anglais</w:t>
            </w:r>
          </w:p>
        </w:tc>
        <w:tc>
          <w:tcPr>
            <w:tcW w:w="2467" w:type="dxa"/>
            <w:gridSpan w:val="3"/>
          </w:tcPr>
          <w:p w14:paraId="0478423A" w14:textId="37169322" w:rsidR="00734F0A" w:rsidRPr="003B53EE" w:rsidRDefault="00734F0A" w:rsidP="00C945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53EE">
              <w:rPr>
                <w:rFonts w:asciiTheme="majorHAnsi" w:hAnsiTheme="majorHAnsi" w:cstheme="majorHAnsi"/>
                <w:sz w:val="20"/>
                <w:szCs w:val="20"/>
              </w:rPr>
              <w:t>Niveau scolaire</w:t>
            </w:r>
          </w:p>
        </w:tc>
      </w:tr>
      <w:tr w:rsidR="00734F0A" w14:paraId="180E9400" w14:textId="77777777" w:rsidTr="00540675">
        <w:trPr>
          <w:gridAfter w:val="1"/>
          <w:wAfter w:w="21" w:type="dxa"/>
          <w:trHeight w:val="141"/>
        </w:trPr>
        <w:tc>
          <w:tcPr>
            <w:tcW w:w="850" w:type="dxa"/>
            <w:vMerge/>
          </w:tcPr>
          <w:p w14:paraId="59569870" w14:textId="77777777" w:rsidR="00734F0A" w:rsidRDefault="00734F0A" w:rsidP="00C94572"/>
        </w:tc>
        <w:tc>
          <w:tcPr>
            <w:tcW w:w="2466" w:type="dxa"/>
            <w:gridSpan w:val="5"/>
            <w:vMerge/>
          </w:tcPr>
          <w:p w14:paraId="6A22DFEB" w14:textId="77777777" w:rsidR="00734F0A" w:rsidRPr="0079079A" w:rsidRDefault="00734F0A" w:rsidP="00C94572"/>
        </w:tc>
        <w:tc>
          <w:tcPr>
            <w:tcW w:w="2467" w:type="dxa"/>
            <w:gridSpan w:val="3"/>
          </w:tcPr>
          <w:p w14:paraId="56F53567" w14:textId="70621873" w:rsidR="00734F0A" w:rsidRPr="0079079A" w:rsidRDefault="00734F0A" w:rsidP="00C94572">
            <w:r w:rsidRPr="0079079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ACF32B9" wp14:editId="70CF582A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23495</wp:posOffset>
                      </wp:positionV>
                      <wp:extent cx="1265555" cy="112395"/>
                      <wp:effectExtent l="0" t="0" r="0" b="1905"/>
                      <wp:wrapNone/>
                      <wp:docPr id="210" name="Rectangl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112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B4B3A4" id="Rectangle 210" o:spid="_x0000_s1026" style="position:absolute;margin-left:6.8pt;margin-top:1.85pt;width:99.65pt;height:8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" fillcolor="#e7e6e6 [3214]" stroked="f" strokeweight="1pt"/>
                  </w:pict>
                </mc:Fallback>
              </mc:AlternateContent>
            </w:r>
            <w:r w:rsidRPr="0079079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F227EF4" wp14:editId="66CA0FD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26946</wp:posOffset>
                      </wp:positionV>
                      <wp:extent cx="735330" cy="105410"/>
                      <wp:effectExtent l="0" t="0" r="7620" b="8890"/>
                      <wp:wrapNone/>
                      <wp:docPr id="211" name="Rectangle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330" cy="105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807F2A" id="Rectangle 211" o:spid="_x0000_s1026" style="position:absolute;margin-left:.05pt;margin-top:2.1pt;width:57.9pt;height: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" fillcolor="#8496b0 [1951]" stroked="f" strokeweight="1pt"/>
                  </w:pict>
                </mc:Fallback>
              </mc:AlternateContent>
            </w:r>
          </w:p>
        </w:tc>
      </w:tr>
      <w:tr w:rsidR="00734F0A" w14:paraId="118D827A" w14:textId="77777777" w:rsidTr="00540675">
        <w:trPr>
          <w:gridAfter w:val="1"/>
          <w:wAfter w:w="21" w:type="dxa"/>
          <w:trHeight w:val="170"/>
        </w:trPr>
        <w:tc>
          <w:tcPr>
            <w:tcW w:w="850" w:type="dxa"/>
          </w:tcPr>
          <w:p w14:paraId="2A09F9D5" w14:textId="77777777" w:rsidR="00734F0A" w:rsidRDefault="00734F0A" w:rsidP="00644EDE">
            <w:pPr>
              <w:pStyle w:val="vide"/>
            </w:pPr>
          </w:p>
        </w:tc>
        <w:tc>
          <w:tcPr>
            <w:tcW w:w="2466" w:type="dxa"/>
            <w:gridSpan w:val="5"/>
          </w:tcPr>
          <w:p w14:paraId="5BC225E9" w14:textId="77777777" w:rsidR="00734F0A" w:rsidRDefault="00734F0A" w:rsidP="00644EDE">
            <w:pPr>
              <w:pStyle w:val="vide"/>
            </w:pPr>
          </w:p>
        </w:tc>
        <w:tc>
          <w:tcPr>
            <w:tcW w:w="2467" w:type="dxa"/>
            <w:gridSpan w:val="3"/>
          </w:tcPr>
          <w:p w14:paraId="42354B10" w14:textId="77777777" w:rsidR="00734F0A" w:rsidRDefault="00734F0A" w:rsidP="00644EDE">
            <w:pPr>
              <w:pStyle w:val="vide"/>
              <w:rPr>
                <w:noProof/>
              </w:rPr>
            </w:pPr>
          </w:p>
        </w:tc>
      </w:tr>
      <w:tr w:rsidR="00644EDE" w:rsidRPr="00B21284" w14:paraId="6E5648B2" w14:textId="77777777" w:rsidTr="00BE36BA">
        <w:tc>
          <w:tcPr>
            <w:tcW w:w="850" w:type="dxa"/>
          </w:tcPr>
          <w:p w14:paraId="57D37261" w14:textId="77777777" w:rsidR="00644EDE" w:rsidRDefault="00644EDE" w:rsidP="00593A02"/>
        </w:tc>
        <w:tc>
          <w:tcPr>
            <w:tcW w:w="425" w:type="dxa"/>
          </w:tcPr>
          <w:p w14:paraId="65D7E4FA" w14:textId="39A58BA1" w:rsidR="00644EDE" w:rsidRDefault="00540675" w:rsidP="00593A02">
            <w:r>
              <w:rPr>
                <w:noProof/>
                <w:lang w:eastAsia="fr-FR"/>
              </w:rPr>
              <w:drawing>
                <wp:inline distT="0" distB="0" distL="0" distR="0" wp14:anchorId="1EEA6519" wp14:editId="1CC56709">
                  <wp:extent cx="132715" cy="133985"/>
                  <wp:effectExtent l="0" t="0" r="635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ntérêts - 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  <w:gridSpan w:val="8"/>
          </w:tcPr>
          <w:p w14:paraId="267840AF" w14:textId="441DE916" w:rsidR="00644EDE" w:rsidRPr="00B21284" w:rsidRDefault="00540675" w:rsidP="00593A02">
            <w:pPr>
              <w:rPr>
                <w:b/>
                <w:color w:val="B4C6E7" w:themeColor="accent1" w:themeTint="66"/>
              </w:rPr>
            </w:pPr>
            <w:r>
              <w:rPr>
                <w:b/>
                <w:color w:val="8496B0" w:themeColor="text2" w:themeTint="99"/>
              </w:rPr>
              <w:t>CENTRES D’INTERETS</w:t>
            </w:r>
          </w:p>
        </w:tc>
      </w:tr>
      <w:tr w:rsidR="00540675" w:rsidRPr="00B21284" w14:paraId="6A16AAB9" w14:textId="77777777" w:rsidTr="00BE36BA">
        <w:trPr>
          <w:trHeight w:val="162"/>
        </w:trPr>
        <w:tc>
          <w:tcPr>
            <w:tcW w:w="850" w:type="dxa"/>
            <w:vMerge w:val="restart"/>
          </w:tcPr>
          <w:p w14:paraId="29EBEB56" w14:textId="77777777" w:rsidR="00540675" w:rsidRDefault="00540675" w:rsidP="00593A02"/>
        </w:tc>
        <w:tc>
          <w:tcPr>
            <w:tcW w:w="567" w:type="dxa"/>
            <w:gridSpan w:val="2"/>
          </w:tcPr>
          <w:p w14:paraId="6A3F1087" w14:textId="6E5D8D6B" w:rsidR="00540675" w:rsidRPr="00540675" w:rsidRDefault="00540675" w:rsidP="00593A02">
            <w:pPr>
              <w:rPr>
                <w:b/>
                <w:color w:val="8496B0" w:themeColor="text2" w:themeTint="99"/>
                <w:sz w:val="20"/>
              </w:rPr>
            </w:pPr>
            <w:r w:rsidRPr="00540675">
              <w:rPr>
                <w:b/>
                <w:noProof/>
                <w:color w:val="44546A" w:themeColor="text2"/>
                <w:sz w:val="20"/>
                <w:lang w:eastAsia="fr-FR"/>
              </w:rPr>
              <w:drawing>
                <wp:inline distT="0" distB="0" distL="0" distR="0" wp14:anchorId="16073B1C" wp14:editId="2E7350C1">
                  <wp:extent cx="144000" cy="144000"/>
                  <wp:effectExtent l="0" t="0" r="8890" b="8890"/>
                  <wp:docPr id="13" name="Graphique 13" descr="Mus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Music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4" w:type="dxa"/>
          </w:tcPr>
          <w:p w14:paraId="1069FF43" w14:textId="1A64D9D3" w:rsidR="00540675" w:rsidRPr="003B53EE" w:rsidRDefault="00540675" w:rsidP="00593A02">
            <w:pPr>
              <w:rPr>
                <w:b/>
                <w:color w:val="8496B0" w:themeColor="text2" w:themeTint="99"/>
                <w:sz w:val="20"/>
                <w:szCs w:val="20"/>
              </w:rPr>
            </w:pPr>
            <w:r w:rsidRPr="003B53EE">
              <w:rPr>
                <w:color w:val="000000" w:themeColor="text1"/>
                <w:sz w:val="20"/>
                <w:szCs w:val="20"/>
              </w:rPr>
              <w:t>Musique</w:t>
            </w:r>
          </w:p>
        </w:tc>
        <w:tc>
          <w:tcPr>
            <w:tcW w:w="475" w:type="dxa"/>
          </w:tcPr>
          <w:p w14:paraId="4D725640" w14:textId="7FEB3A19" w:rsidR="00540675" w:rsidRPr="00540675" w:rsidRDefault="00540675" w:rsidP="00593A02">
            <w:pPr>
              <w:rPr>
                <w:b/>
                <w:color w:val="8496B0" w:themeColor="text2" w:themeTint="99"/>
                <w:sz w:val="20"/>
              </w:rPr>
            </w:pPr>
            <w:r w:rsidRPr="00540675">
              <w:rPr>
                <w:b/>
                <w:noProof/>
                <w:color w:val="44546A" w:themeColor="text2"/>
                <w:sz w:val="20"/>
                <w:lang w:eastAsia="fr-FR"/>
              </w:rPr>
              <w:drawing>
                <wp:inline distT="0" distB="0" distL="0" distR="0" wp14:anchorId="7E20D4BA" wp14:editId="4C8DE951">
                  <wp:extent cx="144000" cy="144000"/>
                  <wp:effectExtent l="0" t="0" r="8890" b="8890"/>
                  <wp:docPr id="14" name="Graphique 14" descr="Patin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Skating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  <w:gridSpan w:val="2"/>
          </w:tcPr>
          <w:p w14:paraId="3663B5D5" w14:textId="084C57CD" w:rsidR="00540675" w:rsidRPr="003B53EE" w:rsidRDefault="00540675" w:rsidP="00593A02">
            <w:pPr>
              <w:rPr>
                <w:b/>
                <w:color w:val="8496B0" w:themeColor="text2" w:themeTint="99"/>
                <w:sz w:val="20"/>
                <w:szCs w:val="20"/>
              </w:rPr>
            </w:pPr>
            <w:r w:rsidRPr="003B53EE">
              <w:rPr>
                <w:color w:val="000000" w:themeColor="text1"/>
                <w:sz w:val="20"/>
                <w:szCs w:val="20"/>
              </w:rPr>
              <w:t>Sport</w:t>
            </w:r>
          </w:p>
        </w:tc>
        <w:tc>
          <w:tcPr>
            <w:tcW w:w="525" w:type="dxa"/>
          </w:tcPr>
          <w:p w14:paraId="2A438B64" w14:textId="342D35D1" w:rsidR="00540675" w:rsidRPr="00540675" w:rsidRDefault="00540675" w:rsidP="00593A02">
            <w:pPr>
              <w:rPr>
                <w:b/>
                <w:color w:val="8496B0" w:themeColor="text2" w:themeTint="99"/>
                <w:sz w:val="20"/>
              </w:rPr>
            </w:pPr>
            <w:r w:rsidRPr="00540675">
              <w:rPr>
                <w:b/>
                <w:noProof/>
                <w:color w:val="44546A" w:themeColor="text2"/>
                <w:sz w:val="20"/>
                <w:lang w:eastAsia="fr-FR"/>
              </w:rPr>
              <w:drawing>
                <wp:inline distT="0" distB="0" distL="0" distR="0" wp14:anchorId="457672C2" wp14:editId="6C1D6287">
                  <wp:extent cx="144000" cy="144000"/>
                  <wp:effectExtent l="0" t="0" r="8890" b="8890"/>
                  <wp:docPr id="19" name="Graphique 19" descr="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Bowl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7" w:type="dxa"/>
            <w:gridSpan w:val="2"/>
          </w:tcPr>
          <w:p w14:paraId="2DDF4995" w14:textId="053324F6" w:rsidR="00540675" w:rsidRPr="003B53EE" w:rsidRDefault="00540675" w:rsidP="00593A02">
            <w:pPr>
              <w:rPr>
                <w:b/>
                <w:color w:val="8496B0" w:themeColor="text2" w:themeTint="99"/>
                <w:sz w:val="20"/>
                <w:szCs w:val="20"/>
              </w:rPr>
            </w:pPr>
            <w:r w:rsidRPr="003B53EE">
              <w:rPr>
                <w:color w:val="000000" w:themeColor="text1"/>
                <w:sz w:val="20"/>
                <w:szCs w:val="20"/>
              </w:rPr>
              <w:t>Cuisine</w:t>
            </w:r>
          </w:p>
        </w:tc>
      </w:tr>
      <w:tr w:rsidR="00540675" w:rsidRPr="00B21284" w14:paraId="02640038" w14:textId="77777777" w:rsidTr="00BE36BA">
        <w:trPr>
          <w:trHeight w:val="162"/>
        </w:trPr>
        <w:tc>
          <w:tcPr>
            <w:tcW w:w="850" w:type="dxa"/>
            <w:vMerge/>
          </w:tcPr>
          <w:p w14:paraId="7CEA2531" w14:textId="77777777" w:rsidR="00540675" w:rsidRDefault="00540675" w:rsidP="00593A02"/>
        </w:tc>
        <w:tc>
          <w:tcPr>
            <w:tcW w:w="567" w:type="dxa"/>
            <w:gridSpan w:val="2"/>
          </w:tcPr>
          <w:p w14:paraId="6C23FC47" w14:textId="0910D534" w:rsidR="00540675" w:rsidRPr="00540675" w:rsidRDefault="00540675" w:rsidP="00593A02">
            <w:pPr>
              <w:rPr>
                <w:b/>
                <w:color w:val="8496B0" w:themeColor="text2" w:themeTint="99"/>
                <w:sz w:val="20"/>
              </w:rPr>
            </w:pPr>
            <w:r w:rsidRPr="00540675">
              <w:rPr>
                <w:b/>
                <w:noProof/>
                <w:color w:val="44546A" w:themeColor="text2"/>
                <w:sz w:val="20"/>
                <w:lang w:eastAsia="fr-FR"/>
              </w:rPr>
              <w:drawing>
                <wp:inline distT="0" distB="0" distL="0" distR="0" wp14:anchorId="65CFD360" wp14:editId="70ECFF82">
                  <wp:extent cx="144000" cy="144000"/>
                  <wp:effectExtent l="0" t="0" r="8890" b="8890"/>
                  <wp:docPr id="20" name="Graphique 20" descr="C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ClapperBoard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4" w:type="dxa"/>
          </w:tcPr>
          <w:p w14:paraId="3B922B93" w14:textId="1B5D9682" w:rsidR="00540675" w:rsidRPr="003B53EE" w:rsidRDefault="00540675" w:rsidP="00593A02">
            <w:pPr>
              <w:rPr>
                <w:b/>
                <w:color w:val="8496B0" w:themeColor="text2" w:themeTint="99"/>
                <w:sz w:val="20"/>
                <w:szCs w:val="20"/>
              </w:rPr>
            </w:pPr>
            <w:r w:rsidRPr="003B53EE">
              <w:rPr>
                <w:color w:val="000000" w:themeColor="text1"/>
                <w:sz w:val="20"/>
                <w:szCs w:val="20"/>
              </w:rPr>
              <w:t>Cinéma</w:t>
            </w:r>
          </w:p>
        </w:tc>
        <w:tc>
          <w:tcPr>
            <w:tcW w:w="475" w:type="dxa"/>
          </w:tcPr>
          <w:p w14:paraId="719E82F0" w14:textId="28BC93BB" w:rsidR="00540675" w:rsidRPr="00540675" w:rsidRDefault="00540675" w:rsidP="00593A02">
            <w:pPr>
              <w:rPr>
                <w:b/>
                <w:color w:val="8496B0" w:themeColor="text2" w:themeTint="99"/>
                <w:sz w:val="20"/>
              </w:rPr>
            </w:pPr>
            <w:r w:rsidRPr="00540675">
              <w:rPr>
                <w:b/>
                <w:noProof/>
                <w:color w:val="44546A" w:themeColor="text2"/>
                <w:sz w:val="20"/>
                <w:lang w:eastAsia="fr-FR"/>
              </w:rPr>
              <w:drawing>
                <wp:inline distT="0" distB="0" distL="0" distR="0" wp14:anchorId="657C474C" wp14:editId="6BC80AB2">
                  <wp:extent cx="144000" cy="144000"/>
                  <wp:effectExtent l="0" t="0" r="8890" b="8890"/>
                  <wp:docPr id="21" name="Graphique 21" descr="Av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Airplane.sv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  <w:gridSpan w:val="2"/>
          </w:tcPr>
          <w:p w14:paraId="6912178A" w14:textId="17576F16" w:rsidR="00540675" w:rsidRPr="003B53EE" w:rsidRDefault="00540675" w:rsidP="00593A02">
            <w:pPr>
              <w:rPr>
                <w:b/>
                <w:color w:val="8496B0" w:themeColor="text2" w:themeTint="99"/>
                <w:sz w:val="20"/>
                <w:szCs w:val="20"/>
              </w:rPr>
            </w:pPr>
            <w:r w:rsidRPr="003B53EE">
              <w:rPr>
                <w:color w:val="000000" w:themeColor="text1"/>
                <w:sz w:val="20"/>
                <w:szCs w:val="20"/>
              </w:rPr>
              <w:t>Voyage</w:t>
            </w:r>
          </w:p>
        </w:tc>
        <w:tc>
          <w:tcPr>
            <w:tcW w:w="525" w:type="dxa"/>
          </w:tcPr>
          <w:p w14:paraId="761DE7C4" w14:textId="167E696A" w:rsidR="00540675" w:rsidRPr="00540675" w:rsidRDefault="00540675" w:rsidP="00593A02">
            <w:pPr>
              <w:rPr>
                <w:b/>
                <w:color w:val="8496B0" w:themeColor="text2" w:themeTint="99"/>
                <w:sz w:val="20"/>
              </w:rPr>
            </w:pPr>
            <w:r w:rsidRPr="00540675">
              <w:rPr>
                <w:b/>
                <w:noProof/>
                <w:color w:val="44546A" w:themeColor="text2"/>
                <w:sz w:val="20"/>
                <w:lang w:eastAsia="fr-FR"/>
              </w:rPr>
              <w:drawing>
                <wp:inline distT="0" distB="0" distL="0" distR="0" wp14:anchorId="0A9ECC25" wp14:editId="090A699B">
                  <wp:extent cx="144000" cy="144000"/>
                  <wp:effectExtent l="0" t="0" r="8890" b="8890"/>
                  <wp:docPr id="22" name="Graphique 22" descr="Famille avec une fil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FamilyWithGirl.sv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7" w:type="dxa"/>
            <w:gridSpan w:val="2"/>
          </w:tcPr>
          <w:p w14:paraId="3DA1C735" w14:textId="1852EE2E" w:rsidR="00540675" w:rsidRPr="003B53EE" w:rsidRDefault="00540675" w:rsidP="00593A02">
            <w:pPr>
              <w:rPr>
                <w:b/>
                <w:color w:val="8496B0" w:themeColor="text2" w:themeTint="99"/>
                <w:sz w:val="20"/>
                <w:szCs w:val="20"/>
              </w:rPr>
            </w:pPr>
            <w:r w:rsidRPr="003B53EE">
              <w:rPr>
                <w:color w:val="000000" w:themeColor="text1"/>
                <w:sz w:val="20"/>
                <w:szCs w:val="20"/>
              </w:rPr>
              <w:t>Balade</w:t>
            </w:r>
          </w:p>
        </w:tc>
      </w:tr>
    </w:tbl>
    <w:p w14:paraId="3527ED9D" w14:textId="77777777" w:rsidR="00644EDE" w:rsidRDefault="00644EDE" w:rsidP="00EB1576"/>
    <w:p w14:paraId="0D302F25" w14:textId="0C9C27D9" w:rsidR="00BE36BA" w:rsidRDefault="00BE36BA" w:rsidP="00FA2C0C"/>
    <w:p w14:paraId="5DB1639B" w14:textId="79471EDA" w:rsidR="00C2768F" w:rsidRDefault="00C2768F" w:rsidP="00FA2C0C"/>
    <w:p w14:paraId="38778077" w14:textId="5B882507" w:rsidR="00C2768F" w:rsidRDefault="00C2768F" w:rsidP="00FA2C0C"/>
    <w:p w14:paraId="1101688B" w14:textId="7E145EA8" w:rsidR="00C2768F" w:rsidRDefault="00C2768F" w:rsidP="00FA2C0C"/>
    <w:p w14:paraId="47ACA29C" w14:textId="77777777" w:rsidR="00C2768F" w:rsidRDefault="00C2768F" w:rsidP="00FA2C0C"/>
    <w:tbl>
      <w:tblPr>
        <w:tblStyle w:val="Grilledutableau"/>
        <w:tblW w:w="6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781"/>
      </w:tblGrid>
      <w:tr w:rsidR="00793135" w14:paraId="0EF2E904" w14:textId="77777777" w:rsidTr="00772CD7">
        <w:trPr>
          <w:trHeight w:val="290"/>
        </w:trPr>
        <w:tc>
          <w:tcPr>
            <w:tcW w:w="426" w:type="dxa"/>
          </w:tcPr>
          <w:p w14:paraId="526C2D45" w14:textId="0B8CCE96" w:rsidR="00793135" w:rsidRDefault="00793135" w:rsidP="00CC00D0">
            <w:r>
              <w:rPr>
                <w:noProof/>
                <w:lang w:eastAsia="fr-FR"/>
              </w:rPr>
              <w:drawing>
                <wp:inline distT="0" distB="0" distL="0" distR="0" wp14:anchorId="2C7C8002" wp14:editId="3DC38928">
                  <wp:extent cx="179556" cy="144000"/>
                  <wp:effectExtent l="0" t="0" r="0" b="8890"/>
                  <wp:docPr id="212" name="Imag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Expérience - 2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56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1" w:type="dxa"/>
          </w:tcPr>
          <w:p w14:paraId="631A9C81" w14:textId="54363439" w:rsidR="00793135" w:rsidRDefault="00191237" w:rsidP="00CC00D0">
            <w:r>
              <w:rPr>
                <w:b/>
                <w:color w:val="8496B0" w:themeColor="text2" w:themeTint="99"/>
              </w:rPr>
              <w:t>EXPERIENCES</w:t>
            </w:r>
          </w:p>
        </w:tc>
      </w:tr>
      <w:tr w:rsidR="00AA38CB" w14:paraId="34EEE742" w14:textId="77777777" w:rsidTr="00772CD7">
        <w:trPr>
          <w:trHeight w:val="960"/>
        </w:trPr>
        <w:tc>
          <w:tcPr>
            <w:tcW w:w="426" w:type="dxa"/>
          </w:tcPr>
          <w:p w14:paraId="32C96862" w14:textId="77777777" w:rsidR="00AA38CB" w:rsidRDefault="00AA38CB" w:rsidP="00CC00D0">
            <w:pPr>
              <w:rPr>
                <w:noProof/>
              </w:rPr>
            </w:pPr>
          </w:p>
        </w:tc>
        <w:tc>
          <w:tcPr>
            <w:tcW w:w="5781" w:type="dxa"/>
          </w:tcPr>
          <w:p w14:paraId="3B47A889" w14:textId="276AAE6B" w:rsidR="00AA38CB" w:rsidRDefault="004112BD" w:rsidP="00AA38C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Assistante c</w:t>
            </w:r>
            <w:r w:rsidR="00AA38CB" w:rsidRPr="0078740D">
              <w:rPr>
                <w:b/>
                <w:color w:val="000000" w:themeColor="text1"/>
              </w:rPr>
              <w:t>omptable-PHILHARMONIE DE PARIS</w:t>
            </w:r>
          </w:p>
          <w:p w14:paraId="4719656A" w14:textId="171EC983" w:rsidR="00AA38CB" w:rsidRDefault="004112BD" w:rsidP="00AA38CB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337114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nregistrement, comptabilisation </w:t>
            </w:r>
            <w:r w:rsidR="00AA38CB">
              <w:rPr>
                <w:color w:val="000000" w:themeColor="text1"/>
              </w:rPr>
              <w:t>et liquidation des factures</w:t>
            </w:r>
            <w:r>
              <w:rPr>
                <w:color w:val="000000" w:themeColor="text1"/>
              </w:rPr>
              <w:t xml:space="preserve"> fournisseurs/ clients</w:t>
            </w:r>
            <w:r w:rsidR="00AA38CB">
              <w:rPr>
                <w:color w:val="000000" w:themeColor="text1"/>
              </w:rPr>
              <w:t xml:space="preserve"> dans sirepa</w:t>
            </w:r>
          </w:p>
          <w:p w14:paraId="34545E96" w14:textId="77777777" w:rsidR="00AA38CB" w:rsidRPr="00E07730" w:rsidRDefault="00AA38CB" w:rsidP="00AA38CB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Archivage des documents comptables dans sirepa</w:t>
            </w:r>
          </w:p>
          <w:p w14:paraId="23BD7A7C" w14:textId="7DF304F0" w:rsidR="00AA38CB" w:rsidRDefault="00AA38CB" w:rsidP="00AA38CB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Mise à jour des données fournisseurs /clients</w:t>
            </w:r>
          </w:p>
          <w:p w14:paraId="6F116A43" w14:textId="28AA8BFA" w:rsidR="004112BD" w:rsidRDefault="004112BD" w:rsidP="00AA38CB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Relances clients et fournisseurs</w:t>
            </w:r>
          </w:p>
          <w:p w14:paraId="31C8C3BF" w14:textId="10A8782D" w:rsidR="000333E8" w:rsidRPr="000333E8" w:rsidRDefault="000333E8" w:rsidP="000333E8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Contrôle des documents nécessaires à l’élaboration des paies</w:t>
            </w:r>
          </w:p>
          <w:p w14:paraId="73B6552F" w14:textId="62A01B5A" w:rsidR="00AA38CB" w:rsidRPr="0078740D" w:rsidRDefault="000333E8" w:rsidP="00AA38CB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Mars-juillet 2019 /</w:t>
            </w:r>
            <w:r w:rsidR="00B7064A">
              <w:rPr>
                <w:color w:val="000000" w:themeColor="text1"/>
              </w:rPr>
              <w:t xml:space="preserve"> </w:t>
            </w:r>
            <w:r w:rsidR="00AA38CB">
              <w:rPr>
                <w:color w:val="000000" w:themeColor="text1"/>
              </w:rPr>
              <w:t>Novembre 20</w:t>
            </w:r>
            <w:bookmarkStart w:id="0" w:name="_GoBack"/>
            <w:bookmarkEnd w:id="0"/>
            <w:r w:rsidR="00AA38CB">
              <w:rPr>
                <w:color w:val="000000" w:themeColor="text1"/>
              </w:rPr>
              <w:t xml:space="preserve">19- Janvier 2020 </w:t>
            </w:r>
            <w:r w:rsidR="00AA38CB" w:rsidRPr="0079079A">
              <w:t>|</w:t>
            </w:r>
            <w:r w:rsidR="00AA38CB">
              <w:t xml:space="preserve"> France</w:t>
            </w:r>
          </w:p>
        </w:tc>
      </w:tr>
      <w:tr w:rsidR="00C2768F" w14:paraId="40DE83E0" w14:textId="77777777" w:rsidTr="00772CD7">
        <w:trPr>
          <w:trHeight w:val="960"/>
        </w:trPr>
        <w:tc>
          <w:tcPr>
            <w:tcW w:w="426" w:type="dxa"/>
          </w:tcPr>
          <w:p w14:paraId="6A97ABE5" w14:textId="77777777" w:rsidR="00C2768F" w:rsidRDefault="00C2768F" w:rsidP="00CC00D0">
            <w:pPr>
              <w:rPr>
                <w:noProof/>
              </w:rPr>
            </w:pPr>
          </w:p>
        </w:tc>
        <w:tc>
          <w:tcPr>
            <w:tcW w:w="5781" w:type="dxa"/>
          </w:tcPr>
          <w:p w14:paraId="50D15037" w14:textId="77777777" w:rsidR="0078740D" w:rsidRPr="003B08C1" w:rsidRDefault="0078740D" w:rsidP="0078740D">
            <w:pPr>
              <w:rPr>
                <w:color w:val="000000" w:themeColor="text1"/>
              </w:rPr>
            </w:pPr>
            <w:r w:rsidRPr="003B08C1">
              <w:rPr>
                <w:b/>
                <w:color w:val="000000" w:themeColor="text1"/>
              </w:rPr>
              <w:t>Equipière polyvalente</w:t>
            </w:r>
            <w:r>
              <w:rPr>
                <w:color w:val="000000" w:themeColor="text1"/>
              </w:rPr>
              <w:t xml:space="preserve"> -</w:t>
            </w:r>
            <w:r w:rsidRPr="00C2768F">
              <w:rPr>
                <w:b/>
                <w:color w:val="000000" w:themeColor="text1"/>
              </w:rPr>
              <w:t>MC Donald</w:t>
            </w:r>
          </w:p>
          <w:p w14:paraId="08FF26A0" w14:textId="77777777" w:rsidR="0078740D" w:rsidRPr="003B53EE" w:rsidRDefault="0078740D" w:rsidP="0078740D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3B53EE">
              <w:rPr>
                <w:color w:val="000000" w:themeColor="text1"/>
                <w:sz w:val="20"/>
                <w:szCs w:val="20"/>
              </w:rPr>
              <w:t>Préparation des commandes</w:t>
            </w:r>
          </w:p>
          <w:p w14:paraId="3F797708" w14:textId="77777777" w:rsidR="0078740D" w:rsidRPr="003B53EE" w:rsidRDefault="0078740D" w:rsidP="0078740D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3B53EE">
              <w:rPr>
                <w:color w:val="000000" w:themeColor="text1"/>
                <w:sz w:val="20"/>
                <w:szCs w:val="20"/>
              </w:rPr>
              <w:t>Nettoyage d</w:t>
            </w:r>
            <w:r>
              <w:rPr>
                <w:color w:val="000000" w:themeColor="text1"/>
                <w:sz w:val="20"/>
                <w:szCs w:val="20"/>
              </w:rPr>
              <w:t>e</w:t>
            </w:r>
            <w:r w:rsidRPr="003B53EE">
              <w:rPr>
                <w:color w:val="000000" w:themeColor="text1"/>
                <w:sz w:val="20"/>
                <w:szCs w:val="20"/>
              </w:rPr>
              <w:t xml:space="preserve"> la cuisine</w:t>
            </w:r>
          </w:p>
          <w:p w14:paraId="31D83C82" w14:textId="77777777" w:rsidR="0078740D" w:rsidRPr="003B53EE" w:rsidRDefault="0078740D" w:rsidP="0078740D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3B53EE">
              <w:rPr>
                <w:color w:val="000000" w:themeColor="text1"/>
                <w:sz w:val="20"/>
                <w:szCs w:val="20"/>
              </w:rPr>
              <w:t>Conditionne</w:t>
            </w:r>
            <w:r>
              <w:rPr>
                <w:color w:val="000000" w:themeColor="text1"/>
                <w:sz w:val="20"/>
                <w:szCs w:val="20"/>
              </w:rPr>
              <w:t>ment</w:t>
            </w:r>
            <w:r w:rsidRPr="003B53EE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des</w:t>
            </w:r>
            <w:r w:rsidRPr="003B53EE">
              <w:rPr>
                <w:color w:val="000000" w:themeColor="text1"/>
                <w:sz w:val="20"/>
                <w:szCs w:val="20"/>
              </w:rPr>
              <w:t xml:space="preserve"> produit</w:t>
            </w:r>
            <w:r>
              <w:rPr>
                <w:color w:val="000000" w:themeColor="text1"/>
                <w:sz w:val="20"/>
                <w:szCs w:val="20"/>
              </w:rPr>
              <w:t>s</w:t>
            </w:r>
          </w:p>
          <w:p w14:paraId="57AA71D9" w14:textId="4F960F75" w:rsidR="00C2768F" w:rsidRPr="0079079A" w:rsidRDefault="0078740D" w:rsidP="0078740D">
            <w:pPr>
              <w:rPr>
                <w:rFonts w:asciiTheme="majorHAnsi" w:hAnsiTheme="majorHAnsi" w:cstheme="majorHAnsi"/>
                <w:b/>
              </w:rPr>
            </w:pPr>
            <w:r w:rsidRPr="0079079A">
              <w:t>Oct.</w:t>
            </w:r>
            <w:r>
              <w:t xml:space="preserve"> 2018</w:t>
            </w:r>
            <w:r w:rsidRPr="0079079A">
              <w:t xml:space="preserve"> –</w:t>
            </w:r>
            <w:r>
              <w:t xml:space="preserve"> Mars 2019</w:t>
            </w:r>
            <w:r w:rsidRPr="0079079A">
              <w:t xml:space="preserve"> |</w:t>
            </w:r>
            <w:r>
              <w:t xml:space="preserve"> France</w:t>
            </w:r>
          </w:p>
        </w:tc>
      </w:tr>
      <w:tr w:rsidR="00191237" w14:paraId="20C8A9A1" w14:textId="77777777" w:rsidTr="00772CD7">
        <w:trPr>
          <w:trHeight w:val="1561"/>
        </w:trPr>
        <w:tc>
          <w:tcPr>
            <w:tcW w:w="426" w:type="dxa"/>
          </w:tcPr>
          <w:p w14:paraId="123780E0" w14:textId="77777777" w:rsidR="00191237" w:rsidRDefault="00191237" w:rsidP="00CC00D0">
            <w:pPr>
              <w:rPr>
                <w:noProof/>
              </w:rPr>
            </w:pPr>
          </w:p>
        </w:tc>
        <w:tc>
          <w:tcPr>
            <w:tcW w:w="5781" w:type="dxa"/>
          </w:tcPr>
          <w:p w14:paraId="7F695457" w14:textId="77777777" w:rsidR="0078740D" w:rsidRPr="0079079A" w:rsidRDefault="0078740D" w:rsidP="0078740D">
            <w:pPr>
              <w:rPr>
                <w:rFonts w:asciiTheme="majorHAnsi" w:hAnsiTheme="majorHAnsi" w:cstheme="majorHAnsi"/>
                <w:b/>
              </w:rPr>
            </w:pPr>
            <w:r w:rsidRPr="0079079A">
              <w:rPr>
                <w:rFonts w:asciiTheme="majorHAnsi" w:hAnsiTheme="majorHAnsi" w:cstheme="majorHAnsi"/>
                <w:b/>
              </w:rPr>
              <w:t>Comptable – BICIM filiale de BNP</w:t>
            </w:r>
          </w:p>
          <w:p w14:paraId="06D59022" w14:textId="77777777" w:rsidR="0078740D" w:rsidRPr="003B53EE" w:rsidRDefault="0078740D" w:rsidP="0078740D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>Suivi des opérations bancaires et ordres de virement</w:t>
            </w:r>
          </w:p>
          <w:p w14:paraId="4A072C03" w14:textId="77777777" w:rsidR="0078740D" w:rsidRPr="003B53EE" w:rsidRDefault="0078740D" w:rsidP="0078740D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>Participation à l’imputation comptable</w:t>
            </w:r>
          </w:p>
          <w:p w14:paraId="103049C2" w14:textId="77777777" w:rsidR="0078740D" w:rsidRPr="003B53EE" w:rsidRDefault="0078740D" w:rsidP="0078740D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>Assurer les relations avec les différents fournisseurs</w:t>
            </w:r>
          </w:p>
          <w:p w14:paraId="7657C90B" w14:textId="278A42B6" w:rsidR="00191237" w:rsidRPr="0079079A" w:rsidRDefault="0078740D" w:rsidP="0078740D">
            <w:pPr>
              <w:rPr>
                <w:b/>
                <w:color w:val="8496B0" w:themeColor="text2" w:themeTint="99"/>
              </w:rPr>
            </w:pPr>
            <w:r w:rsidRPr="0079079A">
              <w:t>Oct. – Déc.2015 | Bamako, Mali</w:t>
            </w:r>
          </w:p>
        </w:tc>
      </w:tr>
      <w:tr w:rsidR="00191237" w14:paraId="5ABEA40A" w14:textId="77777777" w:rsidTr="00772CD7">
        <w:trPr>
          <w:trHeight w:val="1597"/>
        </w:trPr>
        <w:tc>
          <w:tcPr>
            <w:tcW w:w="426" w:type="dxa"/>
          </w:tcPr>
          <w:p w14:paraId="6C97CE84" w14:textId="77777777" w:rsidR="00191237" w:rsidRDefault="00191237" w:rsidP="00CC00D0">
            <w:pPr>
              <w:rPr>
                <w:noProof/>
              </w:rPr>
            </w:pPr>
          </w:p>
        </w:tc>
        <w:tc>
          <w:tcPr>
            <w:tcW w:w="5781" w:type="dxa"/>
          </w:tcPr>
          <w:p w14:paraId="74ABC120" w14:textId="02E9AFDA" w:rsidR="00191237" w:rsidRPr="0079079A" w:rsidRDefault="00117186" w:rsidP="00191237">
            <w:pPr>
              <w:rPr>
                <w:rFonts w:asciiTheme="majorHAnsi" w:hAnsiTheme="majorHAnsi" w:cstheme="majorHAnsi"/>
                <w:b/>
              </w:rPr>
            </w:pPr>
            <w:r w:rsidRPr="0079079A">
              <w:rPr>
                <w:rFonts w:asciiTheme="majorHAnsi" w:hAnsiTheme="majorHAnsi" w:cstheme="majorHAnsi"/>
                <w:b/>
              </w:rPr>
              <w:t>Assistante comptable et auditrice</w:t>
            </w:r>
            <w:r w:rsidR="00191237" w:rsidRPr="0079079A">
              <w:rPr>
                <w:rFonts w:asciiTheme="majorHAnsi" w:hAnsiTheme="majorHAnsi" w:cstheme="majorHAnsi"/>
                <w:b/>
              </w:rPr>
              <w:t xml:space="preserve"> – </w:t>
            </w:r>
            <w:r w:rsidRPr="0079079A">
              <w:rPr>
                <w:rFonts w:asciiTheme="majorHAnsi" w:hAnsiTheme="majorHAnsi" w:cstheme="majorHAnsi"/>
                <w:b/>
              </w:rPr>
              <w:t>CABINET FIDEXCO</w:t>
            </w:r>
          </w:p>
          <w:p w14:paraId="7C1CDDD0" w14:textId="2374E236" w:rsidR="00191237" w:rsidRPr="003B53EE" w:rsidRDefault="002850F6" w:rsidP="00191237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>Suivi des comptes fournisseurs de différentes entreprises</w:t>
            </w:r>
          </w:p>
          <w:p w14:paraId="174601F3" w14:textId="258136FB" w:rsidR="00D43265" w:rsidRPr="003B53EE" w:rsidRDefault="00D43265" w:rsidP="00191237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>Enregistrement comptable</w:t>
            </w:r>
          </w:p>
          <w:p w14:paraId="7A765D3C" w14:textId="42CC7B50" w:rsidR="00191237" w:rsidRPr="003B53EE" w:rsidRDefault="002850F6" w:rsidP="00191237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>Etablissement des états financiers</w:t>
            </w:r>
          </w:p>
          <w:p w14:paraId="39A37A10" w14:textId="02B02D5C" w:rsidR="00D43265" w:rsidRPr="003B53EE" w:rsidRDefault="00D43265" w:rsidP="00191237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>Participation à des missions d’audit</w:t>
            </w:r>
          </w:p>
          <w:p w14:paraId="16DA9624" w14:textId="6C62E06F" w:rsidR="00191237" w:rsidRPr="0079079A" w:rsidRDefault="00117186" w:rsidP="00191237">
            <w:pPr>
              <w:rPr>
                <w:b/>
                <w:color w:val="8496B0" w:themeColor="text2" w:themeTint="99"/>
              </w:rPr>
            </w:pPr>
            <w:r w:rsidRPr="0079079A">
              <w:t>Janv.</w:t>
            </w:r>
            <w:r w:rsidR="00191237" w:rsidRPr="0079079A">
              <w:t xml:space="preserve"> –</w:t>
            </w:r>
            <w:r w:rsidRPr="0079079A">
              <w:t>Juil.</w:t>
            </w:r>
            <w:r w:rsidR="00191237" w:rsidRPr="0079079A">
              <w:t xml:space="preserve"> </w:t>
            </w:r>
            <w:r w:rsidRPr="0079079A">
              <w:t>2014</w:t>
            </w:r>
            <w:r w:rsidR="00191237" w:rsidRPr="0079079A">
              <w:t xml:space="preserve"> | </w:t>
            </w:r>
            <w:r w:rsidRPr="0079079A">
              <w:t>Ouagadougou</w:t>
            </w:r>
            <w:r w:rsidR="00191237" w:rsidRPr="0079079A">
              <w:t xml:space="preserve">, </w:t>
            </w:r>
            <w:r w:rsidRPr="0079079A">
              <w:t>Burkina Faso</w:t>
            </w:r>
          </w:p>
        </w:tc>
      </w:tr>
      <w:tr w:rsidR="00191237" w14:paraId="25D6F9D2" w14:textId="77777777" w:rsidTr="00772CD7">
        <w:trPr>
          <w:trHeight w:val="1910"/>
        </w:trPr>
        <w:tc>
          <w:tcPr>
            <w:tcW w:w="426" w:type="dxa"/>
          </w:tcPr>
          <w:p w14:paraId="64E23439" w14:textId="77777777" w:rsidR="00191237" w:rsidRDefault="00191237" w:rsidP="00CC00D0">
            <w:pPr>
              <w:rPr>
                <w:noProof/>
              </w:rPr>
            </w:pPr>
          </w:p>
        </w:tc>
        <w:tc>
          <w:tcPr>
            <w:tcW w:w="5781" w:type="dxa"/>
          </w:tcPr>
          <w:p w14:paraId="20EBED0B" w14:textId="6827E6B3" w:rsidR="00191237" w:rsidRPr="0079079A" w:rsidRDefault="00117186" w:rsidP="00191237">
            <w:pPr>
              <w:rPr>
                <w:rFonts w:asciiTheme="majorHAnsi" w:hAnsiTheme="majorHAnsi" w:cstheme="majorHAnsi"/>
                <w:b/>
              </w:rPr>
            </w:pPr>
            <w:r w:rsidRPr="0079079A">
              <w:rPr>
                <w:rFonts w:asciiTheme="majorHAnsi" w:hAnsiTheme="majorHAnsi" w:cstheme="majorHAnsi"/>
                <w:b/>
              </w:rPr>
              <w:t>Assistante comptable et auditrice</w:t>
            </w:r>
            <w:r w:rsidR="00191237" w:rsidRPr="0079079A">
              <w:rPr>
                <w:rFonts w:asciiTheme="majorHAnsi" w:hAnsiTheme="majorHAnsi" w:cstheme="majorHAnsi"/>
                <w:b/>
              </w:rPr>
              <w:t xml:space="preserve"> – </w:t>
            </w:r>
            <w:r w:rsidRPr="0079079A">
              <w:rPr>
                <w:rFonts w:asciiTheme="majorHAnsi" w:hAnsiTheme="majorHAnsi" w:cstheme="majorHAnsi"/>
                <w:b/>
              </w:rPr>
              <w:t>CABINET PANAUDIT</w:t>
            </w:r>
          </w:p>
          <w:p w14:paraId="15F18D86" w14:textId="0B8CC12F" w:rsidR="00191237" w:rsidRPr="003B53EE" w:rsidRDefault="002850F6" w:rsidP="00191237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>Suivi des comptes fournisseurs de différent</w:t>
            </w:r>
            <w:r w:rsidR="00D43265" w:rsidRPr="003B53EE">
              <w:rPr>
                <w:sz w:val="20"/>
                <w:szCs w:val="20"/>
              </w:rPr>
              <w:t>es entreprises</w:t>
            </w:r>
          </w:p>
          <w:p w14:paraId="15B2BA2A" w14:textId="066F6064" w:rsidR="00D43265" w:rsidRPr="003B53EE" w:rsidRDefault="00D43265" w:rsidP="00191237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>Enregistrement comptable</w:t>
            </w:r>
            <w:r w:rsidR="00D93330" w:rsidRPr="003B53EE">
              <w:rPr>
                <w:sz w:val="20"/>
                <w:szCs w:val="20"/>
              </w:rPr>
              <w:t xml:space="preserve"> avec le logiciel sage</w:t>
            </w:r>
          </w:p>
          <w:p w14:paraId="6ECF0EF1" w14:textId="72425167" w:rsidR="00191237" w:rsidRPr="003B53EE" w:rsidRDefault="002850F6" w:rsidP="00191237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>Etablissement des états financiers</w:t>
            </w:r>
          </w:p>
          <w:p w14:paraId="7539D6B3" w14:textId="641CE00F" w:rsidR="00D43265" w:rsidRPr="003B53EE" w:rsidRDefault="00D43265" w:rsidP="00191237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>Participation à des missions d’audit</w:t>
            </w:r>
          </w:p>
          <w:p w14:paraId="54FA6A90" w14:textId="60177D10" w:rsidR="00191237" w:rsidRPr="0079079A" w:rsidRDefault="00A3130E" w:rsidP="00191237">
            <w:pPr>
              <w:rPr>
                <w:b/>
                <w:color w:val="8496B0" w:themeColor="text2" w:themeTint="99"/>
              </w:rPr>
            </w:pPr>
            <w:r>
              <w:t xml:space="preserve"> </w:t>
            </w:r>
            <w:r w:rsidR="002A0144" w:rsidRPr="002A0144">
              <w:t xml:space="preserve">Janv.-Mars 2013 </w:t>
            </w:r>
            <w:r>
              <w:t>/</w:t>
            </w:r>
            <w:r w:rsidR="00117186" w:rsidRPr="0079079A">
              <w:t>Mai</w:t>
            </w:r>
            <w:r w:rsidR="00191237" w:rsidRPr="0079079A">
              <w:t xml:space="preserve"> – </w:t>
            </w:r>
            <w:r w:rsidR="00117186" w:rsidRPr="0079079A">
              <w:t>Aout 2012</w:t>
            </w:r>
            <w:r w:rsidR="00191237" w:rsidRPr="0079079A">
              <w:t xml:space="preserve">| </w:t>
            </w:r>
            <w:r w:rsidR="00117186" w:rsidRPr="0079079A">
              <w:t>Ouagadougou, Burkina Faso</w:t>
            </w:r>
          </w:p>
        </w:tc>
      </w:tr>
      <w:tr w:rsidR="00191237" w14:paraId="68D24B17" w14:textId="77777777" w:rsidTr="00772CD7">
        <w:trPr>
          <w:trHeight w:val="1165"/>
        </w:trPr>
        <w:tc>
          <w:tcPr>
            <w:tcW w:w="426" w:type="dxa"/>
          </w:tcPr>
          <w:p w14:paraId="77D060C9" w14:textId="77777777" w:rsidR="00191237" w:rsidRDefault="00191237" w:rsidP="00CC00D0">
            <w:pPr>
              <w:rPr>
                <w:noProof/>
              </w:rPr>
            </w:pPr>
          </w:p>
        </w:tc>
        <w:tc>
          <w:tcPr>
            <w:tcW w:w="5781" w:type="dxa"/>
          </w:tcPr>
          <w:p w14:paraId="11AB1951" w14:textId="082C91C6" w:rsidR="00191237" w:rsidRPr="0079079A" w:rsidRDefault="002839AD" w:rsidP="00191237">
            <w:pPr>
              <w:rPr>
                <w:rFonts w:asciiTheme="majorHAnsi" w:hAnsiTheme="majorHAnsi" w:cstheme="majorHAnsi"/>
                <w:b/>
              </w:rPr>
            </w:pPr>
            <w:r w:rsidRPr="0079079A">
              <w:rPr>
                <w:rFonts w:asciiTheme="majorHAnsi" w:hAnsiTheme="majorHAnsi" w:cstheme="majorHAnsi"/>
                <w:b/>
              </w:rPr>
              <w:t>Gestionnaire clientèle</w:t>
            </w:r>
            <w:r w:rsidR="00191237" w:rsidRPr="0079079A">
              <w:rPr>
                <w:rFonts w:asciiTheme="majorHAnsi" w:hAnsiTheme="majorHAnsi" w:cstheme="majorHAnsi"/>
                <w:b/>
              </w:rPr>
              <w:t xml:space="preserve"> – </w:t>
            </w:r>
            <w:r w:rsidRPr="0079079A">
              <w:rPr>
                <w:rFonts w:asciiTheme="majorHAnsi" w:hAnsiTheme="majorHAnsi" w:cstheme="majorHAnsi"/>
                <w:b/>
              </w:rPr>
              <w:t>SONABEL</w:t>
            </w:r>
          </w:p>
          <w:p w14:paraId="6BF6E66E" w14:textId="64C52CB3" w:rsidR="00191237" w:rsidRPr="003B53EE" w:rsidRDefault="002839AD" w:rsidP="00191237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 xml:space="preserve"> </w:t>
            </w:r>
            <w:r w:rsidR="00E748AE">
              <w:rPr>
                <w:sz w:val="20"/>
                <w:szCs w:val="20"/>
              </w:rPr>
              <w:t>S</w:t>
            </w:r>
            <w:r w:rsidRPr="003B53EE">
              <w:rPr>
                <w:sz w:val="20"/>
                <w:szCs w:val="20"/>
              </w:rPr>
              <w:t>uivi du recouvrement des créances clients </w:t>
            </w:r>
          </w:p>
          <w:p w14:paraId="79F2F807" w14:textId="3D252B3C" w:rsidR="00191237" w:rsidRPr="003B53EE" w:rsidRDefault="002839AD" w:rsidP="00191237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>Transm</w:t>
            </w:r>
            <w:r w:rsidR="00D93330" w:rsidRPr="003B53EE">
              <w:rPr>
                <w:sz w:val="20"/>
                <w:szCs w:val="20"/>
              </w:rPr>
              <w:t>ission</w:t>
            </w:r>
            <w:r w:rsidRPr="003B53EE">
              <w:rPr>
                <w:sz w:val="20"/>
                <w:szCs w:val="20"/>
              </w:rPr>
              <w:t xml:space="preserve"> </w:t>
            </w:r>
            <w:r w:rsidR="00D93330" w:rsidRPr="003B53EE">
              <w:rPr>
                <w:sz w:val="20"/>
                <w:szCs w:val="20"/>
              </w:rPr>
              <w:t>d</w:t>
            </w:r>
            <w:r w:rsidRPr="003B53EE">
              <w:rPr>
                <w:sz w:val="20"/>
                <w:szCs w:val="20"/>
              </w:rPr>
              <w:t xml:space="preserve">es dossiers non résolus au </w:t>
            </w:r>
            <w:r w:rsidR="00D93330" w:rsidRPr="003B53EE">
              <w:rPr>
                <w:sz w:val="20"/>
                <w:szCs w:val="20"/>
              </w:rPr>
              <w:t xml:space="preserve">service </w:t>
            </w:r>
            <w:r w:rsidRPr="003B53EE">
              <w:rPr>
                <w:sz w:val="20"/>
                <w:szCs w:val="20"/>
              </w:rPr>
              <w:t>contentieux.</w:t>
            </w:r>
          </w:p>
          <w:p w14:paraId="101DF87B" w14:textId="7E1AC144" w:rsidR="00191237" w:rsidRPr="0079079A" w:rsidRDefault="002839AD" w:rsidP="00191237">
            <w:pPr>
              <w:rPr>
                <w:b/>
                <w:color w:val="8496B0" w:themeColor="text2" w:themeTint="99"/>
              </w:rPr>
            </w:pPr>
            <w:r w:rsidRPr="0079079A">
              <w:t>Juill.</w:t>
            </w:r>
            <w:r w:rsidR="00191237" w:rsidRPr="0079079A">
              <w:t xml:space="preserve"> –</w:t>
            </w:r>
            <w:r w:rsidRPr="0079079A">
              <w:t xml:space="preserve"> Sept. 2011</w:t>
            </w:r>
            <w:r w:rsidR="00191237" w:rsidRPr="0079079A">
              <w:t xml:space="preserve"> | </w:t>
            </w:r>
            <w:r w:rsidRPr="0079079A">
              <w:t>Ouagadougou</w:t>
            </w:r>
            <w:r w:rsidR="00191237" w:rsidRPr="0079079A">
              <w:t xml:space="preserve">, </w:t>
            </w:r>
            <w:r w:rsidRPr="0079079A">
              <w:t>Burkina Faso</w:t>
            </w:r>
          </w:p>
        </w:tc>
      </w:tr>
      <w:tr w:rsidR="00191237" w14:paraId="3E761E1B" w14:textId="77777777" w:rsidTr="00772CD7">
        <w:trPr>
          <w:trHeight w:val="1274"/>
        </w:trPr>
        <w:tc>
          <w:tcPr>
            <w:tcW w:w="426" w:type="dxa"/>
          </w:tcPr>
          <w:p w14:paraId="0492DE7C" w14:textId="77777777" w:rsidR="00191237" w:rsidRDefault="00191237" w:rsidP="00CC00D0">
            <w:pPr>
              <w:rPr>
                <w:noProof/>
              </w:rPr>
            </w:pPr>
          </w:p>
        </w:tc>
        <w:tc>
          <w:tcPr>
            <w:tcW w:w="5781" w:type="dxa"/>
          </w:tcPr>
          <w:p w14:paraId="2CF15042" w14:textId="285072A4" w:rsidR="00191237" w:rsidRPr="0079079A" w:rsidRDefault="002839AD" w:rsidP="00191237">
            <w:pPr>
              <w:rPr>
                <w:rFonts w:asciiTheme="majorHAnsi" w:hAnsiTheme="majorHAnsi" w:cstheme="majorHAnsi"/>
                <w:b/>
              </w:rPr>
            </w:pPr>
            <w:r w:rsidRPr="0079079A">
              <w:rPr>
                <w:rFonts w:asciiTheme="majorHAnsi" w:hAnsiTheme="majorHAnsi" w:cstheme="majorHAnsi"/>
                <w:b/>
              </w:rPr>
              <w:t>Comptable</w:t>
            </w:r>
            <w:r w:rsidR="00191237" w:rsidRPr="0079079A">
              <w:rPr>
                <w:rFonts w:asciiTheme="majorHAnsi" w:hAnsiTheme="majorHAnsi" w:cstheme="majorHAnsi"/>
                <w:b/>
              </w:rPr>
              <w:t xml:space="preserve"> – </w:t>
            </w:r>
            <w:r w:rsidRPr="0079079A">
              <w:rPr>
                <w:rFonts w:asciiTheme="majorHAnsi" w:hAnsiTheme="majorHAnsi" w:cstheme="majorHAnsi"/>
                <w:b/>
              </w:rPr>
              <w:t>ONATEL</w:t>
            </w:r>
          </w:p>
          <w:p w14:paraId="40A0B730" w14:textId="52515C9B" w:rsidR="00191237" w:rsidRPr="003B53EE" w:rsidRDefault="00CE2EA1" w:rsidP="00191237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 xml:space="preserve">Saisie </w:t>
            </w:r>
            <w:r w:rsidR="00D43265" w:rsidRPr="003B53EE">
              <w:rPr>
                <w:sz w:val="20"/>
                <w:szCs w:val="20"/>
              </w:rPr>
              <w:t xml:space="preserve">des écritures </w:t>
            </w:r>
            <w:r w:rsidRPr="003B53EE">
              <w:rPr>
                <w:sz w:val="20"/>
                <w:szCs w:val="20"/>
              </w:rPr>
              <w:t>comptable</w:t>
            </w:r>
            <w:r w:rsidR="00E748AE">
              <w:rPr>
                <w:sz w:val="20"/>
                <w:szCs w:val="20"/>
              </w:rPr>
              <w:t xml:space="preserve"> avec Word</w:t>
            </w:r>
          </w:p>
          <w:p w14:paraId="70A083A7" w14:textId="454340D1" w:rsidR="00191237" w:rsidRPr="003B53EE" w:rsidRDefault="00CE2EA1" w:rsidP="00191237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B53EE">
              <w:rPr>
                <w:sz w:val="20"/>
                <w:szCs w:val="20"/>
              </w:rPr>
              <w:t xml:space="preserve"> </w:t>
            </w:r>
            <w:r w:rsidR="00E748AE">
              <w:rPr>
                <w:sz w:val="20"/>
                <w:szCs w:val="20"/>
              </w:rPr>
              <w:t>A</w:t>
            </w:r>
            <w:r w:rsidRPr="003B53EE">
              <w:rPr>
                <w:sz w:val="20"/>
                <w:szCs w:val="20"/>
              </w:rPr>
              <w:t>rchivage des documents comptables</w:t>
            </w:r>
          </w:p>
          <w:p w14:paraId="116DDAF8" w14:textId="15F109F6" w:rsidR="00191237" w:rsidRPr="0079079A" w:rsidRDefault="002839AD" w:rsidP="00191237">
            <w:pPr>
              <w:rPr>
                <w:b/>
                <w:color w:val="8496B0" w:themeColor="text2" w:themeTint="99"/>
              </w:rPr>
            </w:pPr>
            <w:r w:rsidRPr="0079079A">
              <w:t>Fév.</w:t>
            </w:r>
            <w:r w:rsidR="00191237" w:rsidRPr="0079079A">
              <w:t xml:space="preserve"> – </w:t>
            </w:r>
            <w:r w:rsidRPr="0079079A">
              <w:t>Avr. 2011</w:t>
            </w:r>
            <w:r w:rsidR="00191237" w:rsidRPr="0079079A">
              <w:t xml:space="preserve">| </w:t>
            </w:r>
            <w:r w:rsidRPr="0079079A">
              <w:t>Ouagadougou</w:t>
            </w:r>
            <w:r w:rsidR="00191237" w:rsidRPr="0079079A">
              <w:t xml:space="preserve">, </w:t>
            </w:r>
            <w:r w:rsidRPr="0079079A">
              <w:t>Burkina Faso</w:t>
            </w:r>
          </w:p>
        </w:tc>
      </w:tr>
    </w:tbl>
    <w:p w14:paraId="3D989E22" w14:textId="77777777" w:rsidR="00CC00D0" w:rsidRPr="00CC00D0" w:rsidRDefault="00CC00D0" w:rsidP="004D2F82"/>
    <w:sectPr w:rsidR="00CC00D0" w:rsidRPr="00CC00D0" w:rsidSect="00644EDE">
      <w:type w:val="continuous"/>
      <w:pgSz w:w="11906" w:h="16838"/>
      <w:pgMar w:top="0" w:right="0" w:bottom="0" w:left="0" w:header="709" w:footer="709" w:gutter="0"/>
      <w:cols w:num="2" w:space="113" w:equalWidth="0">
        <w:col w:w="5500" w:space="113"/>
        <w:col w:w="629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95FF3"/>
    <w:multiLevelType w:val="hybridMultilevel"/>
    <w:tmpl w:val="4BB4C5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7D776A"/>
    <w:multiLevelType w:val="hybridMultilevel"/>
    <w:tmpl w:val="C7B85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0524D3"/>
    <w:multiLevelType w:val="hybridMultilevel"/>
    <w:tmpl w:val="D52C7B1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9F7C23"/>
    <w:multiLevelType w:val="hybridMultilevel"/>
    <w:tmpl w:val="61AC9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077A7"/>
    <w:multiLevelType w:val="hybridMultilevel"/>
    <w:tmpl w:val="487A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DF5"/>
    <w:rsid w:val="000105E1"/>
    <w:rsid w:val="000333E8"/>
    <w:rsid w:val="00056A36"/>
    <w:rsid w:val="00067D38"/>
    <w:rsid w:val="00117186"/>
    <w:rsid w:val="00176B6F"/>
    <w:rsid w:val="00191237"/>
    <w:rsid w:val="001C4459"/>
    <w:rsid w:val="001D533C"/>
    <w:rsid w:val="001F4A2B"/>
    <w:rsid w:val="00202B8E"/>
    <w:rsid w:val="0023362D"/>
    <w:rsid w:val="002839AD"/>
    <w:rsid w:val="002850F6"/>
    <w:rsid w:val="002A0144"/>
    <w:rsid w:val="002F1DC1"/>
    <w:rsid w:val="00334D38"/>
    <w:rsid w:val="00337114"/>
    <w:rsid w:val="00356601"/>
    <w:rsid w:val="003650B7"/>
    <w:rsid w:val="003B08C1"/>
    <w:rsid w:val="003B53EE"/>
    <w:rsid w:val="003C38C3"/>
    <w:rsid w:val="004112BD"/>
    <w:rsid w:val="0045769A"/>
    <w:rsid w:val="004A3813"/>
    <w:rsid w:val="004B36F7"/>
    <w:rsid w:val="004D2F82"/>
    <w:rsid w:val="00540675"/>
    <w:rsid w:val="0057391B"/>
    <w:rsid w:val="005F55E7"/>
    <w:rsid w:val="0060345B"/>
    <w:rsid w:val="00626DF5"/>
    <w:rsid w:val="00644EDE"/>
    <w:rsid w:val="00662F49"/>
    <w:rsid w:val="007312F6"/>
    <w:rsid w:val="00734F0A"/>
    <w:rsid w:val="00760003"/>
    <w:rsid w:val="00772CD7"/>
    <w:rsid w:val="0078740D"/>
    <w:rsid w:val="0079079A"/>
    <w:rsid w:val="00793135"/>
    <w:rsid w:val="007B7A5C"/>
    <w:rsid w:val="008677F2"/>
    <w:rsid w:val="008B2C2C"/>
    <w:rsid w:val="00934349"/>
    <w:rsid w:val="00940481"/>
    <w:rsid w:val="00971CA3"/>
    <w:rsid w:val="009C6214"/>
    <w:rsid w:val="009C7B7F"/>
    <w:rsid w:val="00A00E2D"/>
    <w:rsid w:val="00A06D58"/>
    <w:rsid w:val="00A3130E"/>
    <w:rsid w:val="00A51A2B"/>
    <w:rsid w:val="00AA38CB"/>
    <w:rsid w:val="00AA6DB1"/>
    <w:rsid w:val="00AC7260"/>
    <w:rsid w:val="00B21284"/>
    <w:rsid w:val="00B7064A"/>
    <w:rsid w:val="00BD47F5"/>
    <w:rsid w:val="00BE36BA"/>
    <w:rsid w:val="00C20FD2"/>
    <w:rsid w:val="00C2768F"/>
    <w:rsid w:val="00CB69BA"/>
    <w:rsid w:val="00CC00D0"/>
    <w:rsid w:val="00CE2EA1"/>
    <w:rsid w:val="00D213DC"/>
    <w:rsid w:val="00D43265"/>
    <w:rsid w:val="00D90205"/>
    <w:rsid w:val="00D90D6A"/>
    <w:rsid w:val="00D93330"/>
    <w:rsid w:val="00DA24EF"/>
    <w:rsid w:val="00DB6E69"/>
    <w:rsid w:val="00DF36C7"/>
    <w:rsid w:val="00E07730"/>
    <w:rsid w:val="00E711FA"/>
    <w:rsid w:val="00E748AE"/>
    <w:rsid w:val="00E9035C"/>
    <w:rsid w:val="00EB1576"/>
    <w:rsid w:val="00ED475F"/>
    <w:rsid w:val="00EF67F6"/>
    <w:rsid w:val="00F02927"/>
    <w:rsid w:val="00F02AB4"/>
    <w:rsid w:val="00F02B41"/>
    <w:rsid w:val="00F10714"/>
    <w:rsid w:val="00F111F9"/>
    <w:rsid w:val="00F61392"/>
    <w:rsid w:val="00FA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6E28"/>
  <w15:chartTrackingRefBased/>
  <w15:docId w15:val="{E7055D5C-C191-440B-B9CF-A6E978E2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7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47F5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D47F5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BD47F5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CC0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91237"/>
    <w:pPr>
      <w:ind w:left="720"/>
      <w:contextualSpacing/>
    </w:pPr>
  </w:style>
  <w:style w:type="paragraph" w:customStyle="1" w:styleId="vide">
    <w:name w:val="vide"/>
    <w:basedOn w:val="Normal"/>
    <w:link w:val="videCar"/>
    <w:qFormat/>
    <w:rsid w:val="0045769A"/>
    <w:pPr>
      <w:spacing w:after="0" w:line="240" w:lineRule="auto"/>
    </w:pPr>
    <w:rPr>
      <w:sz w:val="2"/>
    </w:rPr>
  </w:style>
  <w:style w:type="character" w:customStyle="1" w:styleId="videCar">
    <w:name w:val="vide Car"/>
    <w:basedOn w:val="Policepardfaut"/>
    <w:link w:val="vide"/>
    <w:rsid w:val="0045769A"/>
    <w:rPr>
      <w:sz w:val="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0F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fakmid@yahoo.fr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svg"/><Relationship Id="rId12" Type="http://schemas.openxmlformats.org/officeDocument/2006/relationships/hyperlink" Target="mailto:fakmid@yahoo.fr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sv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7.sv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sv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image" Target="media/image15.svg"/><Relationship Id="rId27" Type="http://schemas.openxmlformats.org/officeDocument/2006/relationships/image" Target="media/image20.png"/><Relationship Id="rId30" Type="http://schemas.openxmlformats.org/officeDocument/2006/relationships/image" Target="media/image23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 Sans">
      <a:majorFont>
        <a:latin typeface="Open Sans Semi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CB70A-480F-4448-9AA8-68680A07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59A3DA9A.dotm</Template>
  <TotalTime>625</TotalTime>
  <Pages>1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Fassiry Diawara</dc:creator>
  <cp:keywords/>
  <dc:description/>
  <cp:lastModifiedBy>DIAWARA Fassiry (EXT) ItimMpcApcVdf</cp:lastModifiedBy>
  <cp:revision>51</cp:revision>
  <cp:lastPrinted>2018-11-28T08:41:00Z</cp:lastPrinted>
  <dcterms:created xsi:type="dcterms:W3CDTF">2018-07-24T09:38:00Z</dcterms:created>
  <dcterms:modified xsi:type="dcterms:W3CDTF">2020-01-10T15:31:00Z</dcterms:modified>
</cp:coreProperties>
</file>