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A1B" w:rsidRDefault="00CC5983" w:rsidP="00CC5983">
      <w:r>
        <w:t xml:space="preserve">  </w:t>
      </w:r>
      <w:r w:rsidR="00771D2E">
        <w:t xml:space="preserve">                                          </w:t>
      </w:r>
      <w:r w:rsidR="00E16F93">
        <w:t xml:space="preserve">     </w:t>
      </w:r>
      <w:r w:rsidR="00771D2E">
        <w:t xml:space="preserve">   </w:t>
      </w:r>
    </w:p>
    <w:p w:rsidR="00D12A1B" w:rsidRDefault="00D12A1B" w:rsidP="00D12A1B">
      <w:pPr>
        <w:jc w:val="center"/>
        <w:rPr>
          <w:b/>
          <w:sz w:val="32"/>
          <w:szCs w:val="32"/>
          <w:u w:val="single"/>
        </w:rPr>
      </w:pPr>
    </w:p>
    <w:p w:rsidR="00CB1D08" w:rsidRDefault="00DF2400" w:rsidP="00DF2400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POUVOIRS</w:t>
      </w:r>
    </w:p>
    <w:p w:rsidR="00FA099F" w:rsidRPr="002F30E9" w:rsidRDefault="00FA099F" w:rsidP="00DF2400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914F0D" w:rsidRPr="002F30E9" w:rsidRDefault="00914F0D" w:rsidP="00CC5983">
      <w:pPr>
        <w:rPr>
          <w:rFonts w:ascii="Arial" w:hAnsi="Arial" w:cs="Arial"/>
          <w:b/>
          <w:sz w:val="32"/>
          <w:szCs w:val="32"/>
          <w:u w:val="single"/>
        </w:rPr>
      </w:pPr>
    </w:p>
    <w:p w:rsidR="00914F0D" w:rsidRPr="002F30E9" w:rsidRDefault="00A2468C" w:rsidP="00914F0D">
      <w:pPr>
        <w:spacing w:line="480" w:lineRule="auto"/>
        <w:jc w:val="both"/>
        <w:rPr>
          <w:rFonts w:ascii="Arial" w:hAnsi="Arial" w:cs="Arial"/>
          <w:b/>
        </w:rPr>
      </w:pPr>
      <w:r w:rsidRPr="002F30E9">
        <w:rPr>
          <w:rFonts w:ascii="Arial" w:hAnsi="Arial" w:cs="Arial"/>
          <w:b/>
        </w:rPr>
        <w:t>Je</w:t>
      </w:r>
      <w:r w:rsidR="00914F0D" w:rsidRPr="002F30E9">
        <w:rPr>
          <w:rFonts w:ascii="Arial" w:hAnsi="Arial" w:cs="Arial"/>
          <w:b/>
        </w:rPr>
        <w:t xml:space="preserve"> soussigné,</w:t>
      </w:r>
    </w:p>
    <w:p w:rsidR="005E5E21" w:rsidRPr="002F30E9" w:rsidRDefault="005E5E21" w:rsidP="00914F0D">
      <w:pPr>
        <w:spacing w:line="480" w:lineRule="auto"/>
        <w:jc w:val="both"/>
        <w:rPr>
          <w:rFonts w:ascii="Arial" w:hAnsi="Arial" w:cs="Arial"/>
          <w:b/>
          <w:sz w:val="10"/>
          <w:szCs w:val="10"/>
        </w:rPr>
      </w:pPr>
    </w:p>
    <w:p w:rsidR="00FA6612" w:rsidRDefault="00716755" w:rsidP="00FA6612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Monsieur</w:t>
      </w:r>
      <w:r w:rsidR="008026A1">
        <w:rPr>
          <w:rFonts w:ascii="Arial" w:hAnsi="Arial" w:cs="Arial"/>
          <w:b/>
        </w:rPr>
        <w:t xml:space="preserve"> DIAWARA Fassiry</w:t>
      </w:r>
      <w:r w:rsidR="00DC16C4">
        <w:rPr>
          <w:rFonts w:ascii="Arial" w:hAnsi="Arial" w:cs="Arial"/>
          <w:b/>
        </w:rPr>
        <w:t>,</w:t>
      </w:r>
      <w:r w:rsidR="00FA6612">
        <w:rPr>
          <w:rFonts w:ascii="Arial" w:hAnsi="Arial" w:cs="Arial"/>
          <w:b/>
        </w:rPr>
        <w:t xml:space="preserve"> </w:t>
      </w:r>
      <w:r w:rsidR="002F30E9" w:rsidRPr="002F30E9">
        <w:rPr>
          <w:rFonts w:ascii="Arial" w:hAnsi="Arial" w:cs="Arial"/>
        </w:rPr>
        <w:t>né</w:t>
      </w:r>
      <w:r w:rsidR="00027EAE">
        <w:rPr>
          <w:rFonts w:ascii="Arial" w:hAnsi="Arial" w:cs="Arial"/>
        </w:rPr>
        <w:t>(e)</w:t>
      </w:r>
      <w:r w:rsidR="00D2015D" w:rsidRPr="002F30E9">
        <w:rPr>
          <w:rFonts w:ascii="Arial" w:hAnsi="Arial" w:cs="Arial"/>
        </w:rPr>
        <w:t xml:space="preserve"> le </w:t>
      </w:r>
      <w:r w:rsidR="008026A1">
        <w:rPr>
          <w:rFonts w:ascii="Arial" w:hAnsi="Arial" w:cs="Arial"/>
        </w:rPr>
        <w:t>31 Mai 1984</w:t>
      </w:r>
      <w:r w:rsidRPr="00FA6612">
        <w:rPr>
          <w:rFonts w:ascii="Arial" w:hAnsi="Arial" w:cs="Arial"/>
        </w:rPr>
        <w:t xml:space="preserve"> à </w:t>
      </w:r>
      <w:r w:rsidR="008026A1">
        <w:rPr>
          <w:rFonts w:ascii="Arial" w:hAnsi="Arial" w:cs="Arial"/>
        </w:rPr>
        <w:t>Bobo-Dioulasso</w:t>
      </w:r>
      <w:r w:rsidR="004B0257">
        <w:rPr>
          <w:rFonts w:ascii="Arial" w:hAnsi="Arial" w:cs="Arial"/>
        </w:rPr>
        <w:t>,</w:t>
      </w:r>
      <w:r w:rsidR="001C4523">
        <w:rPr>
          <w:rFonts w:ascii="Arial" w:hAnsi="Arial" w:cs="Arial"/>
        </w:rPr>
        <w:t xml:space="preserve"> </w:t>
      </w:r>
      <w:r w:rsidR="00EA4FC9">
        <w:rPr>
          <w:rFonts w:ascii="Arial" w:hAnsi="Arial" w:cs="Arial"/>
        </w:rPr>
        <w:t xml:space="preserve">de nationalité </w:t>
      </w:r>
      <w:r w:rsidR="008026A1">
        <w:rPr>
          <w:rFonts w:ascii="Arial" w:hAnsi="Arial" w:cs="Arial"/>
        </w:rPr>
        <w:t>Burkinabé</w:t>
      </w:r>
      <w:r w:rsidR="00EA4FC9">
        <w:rPr>
          <w:rFonts w:ascii="Arial" w:hAnsi="Arial" w:cs="Arial"/>
        </w:rPr>
        <w:t xml:space="preserve">, </w:t>
      </w:r>
      <w:r w:rsidR="00F41E5B">
        <w:rPr>
          <w:rFonts w:ascii="Arial" w:hAnsi="Arial" w:cs="Arial"/>
        </w:rPr>
        <w:t>Fonction</w:t>
      </w:r>
      <w:r w:rsidR="003F7204">
        <w:rPr>
          <w:rFonts w:ascii="Arial" w:hAnsi="Arial" w:cs="Arial"/>
        </w:rPr>
        <w:t> :</w:t>
      </w:r>
      <w:r w:rsidR="008026A1">
        <w:rPr>
          <w:rFonts w:ascii="Arial" w:hAnsi="Arial" w:cs="Arial"/>
        </w:rPr>
        <w:t xml:space="preserve"> Ingénieur en Informatique</w:t>
      </w:r>
      <w:r w:rsidR="00DC16C4">
        <w:rPr>
          <w:rFonts w:ascii="Arial" w:hAnsi="Arial" w:cs="Arial"/>
        </w:rPr>
        <w:t>,</w:t>
      </w:r>
      <w:r w:rsidR="00F41E5B">
        <w:rPr>
          <w:rFonts w:ascii="Arial" w:hAnsi="Arial" w:cs="Arial"/>
        </w:rPr>
        <w:t xml:space="preserve"> </w:t>
      </w:r>
      <w:r w:rsidR="000171AD">
        <w:rPr>
          <w:rFonts w:ascii="Arial" w:hAnsi="Arial" w:cs="Arial"/>
        </w:rPr>
        <w:t>du passeport</w:t>
      </w:r>
      <w:r w:rsidR="00CC4D3B">
        <w:rPr>
          <w:rFonts w:ascii="Arial" w:hAnsi="Arial" w:cs="Arial"/>
        </w:rPr>
        <w:t xml:space="preserve"> </w:t>
      </w:r>
      <w:r w:rsidR="00E8185B">
        <w:rPr>
          <w:rFonts w:ascii="Arial" w:hAnsi="Arial" w:cs="Arial"/>
        </w:rPr>
        <w:t>n°</w:t>
      </w:r>
      <w:r w:rsidR="008026A1">
        <w:rPr>
          <w:rFonts w:ascii="Arial" w:hAnsi="Arial" w:cs="Arial"/>
        </w:rPr>
        <w:t xml:space="preserve"> A2226542 </w:t>
      </w:r>
      <w:r w:rsidR="000171AD">
        <w:rPr>
          <w:rFonts w:ascii="Arial" w:hAnsi="Arial" w:cs="Arial"/>
        </w:rPr>
        <w:t xml:space="preserve">du </w:t>
      </w:r>
      <w:r w:rsidR="008026A1">
        <w:rPr>
          <w:rFonts w:ascii="Arial" w:hAnsi="Arial" w:cs="Arial"/>
        </w:rPr>
        <w:t>24/04/2017</w:t>
      </w:r>
      <w:r w:rsidR="00321590">
        <w:rPr>
          <w:rFonts w:ascii="Arial" w:hAnsi="Arial" w:cs="Arial"/>
        </w:rPr>
        <w:t>,</w:t>
      </w:r>
      <w:r w:rsidR="00C84CC6">
        <w:rPr>
          <w:rFonts w:ascii="Arial" w:hAnsi="Arial" w:cs="Arial"/>
        </w:rPr>
        <w:t xml:space="preserve"> établit par </w:t>
      </w:r>
      <w:r w:rsidR="000171AD">
        <w:rPr>
          <w:rFonts w:ascii="Arial" w:hAnsi="Arial" w:cs="Arial"/>
        </w:rPr>
        <w:t xml:space="preserve">la </w:t>
      </w:r>
      <w:r w:rsidR="00BA11FF">
        <w:rPr>
          <w:rFonts w:ascii="Arial" w:hAnsi="Arial" w:cs="Arial"/>
        </w:rPr>
        <w:t xml:space="preserve">Direction générale de la Police Nationale </w:t>
      </w:r>
      <w:bookmarkStart w:id="0" w:name="_GoBack"/>
      <w:bookmarkEnd w:id="0"/>
      <w:r w:rsidR="00A70EFA" w:rsidRPr="002F30E9">
        <w:rPr>
          <w:rFonts w:ascii="Arial" w:hAnsi="Arial" w:cs="Arial"/>
        </w:rPr>
        <w:t xml:space="preserve">domicilié </w:t>
      </w:r>
      <w:r w:rsidR="008026A1">
        <w:rPr>
          <w:rFonts w:ascii="Arial" w:hAnsi="Arial" w:cs="Arial"/>
        </w:rPr>
        <w:t xml:space="preserve">à Massy (France) </w:t>
      </w:r>
      <w:r w:rsidR="00C84CC6">
        <w:rPr>
          <w:rFonts w:ascii="Arial" w:hAnsi="Arial" w:cs="Arial"/>
        </w:rPr>
        <w:t>tél</w:t>
      </w:r>
      <w:r w:rsidR="00154DD5">
        <w:rPr>
          <w:rFonts w:ascii="Arial" w:hAnsi="Arial" w:cs="Arial"/>
        </w:rPr>
        <w:t> </w:t>
      </w:r>
      <w:r w:rsidR="00A828D4">
        <w:rPr>
          <w:rFonts w:ascii="Arial" w:hAnsi="Arial" w:cs="Arial"/>
        </w:rPr>
        <w:t xml:space="preserve">: </w:t>
      </w:r>
      <w:r w:rsidR="008026A1">
        <w:rPr>
          <w:rFonts w:ascii="Arial" w:hAnsi="Arial" w:cs="Arial"/>
        </w:rPr>
        <w:t>0033629752987</w:t>
      </w:r>
      <w:r w:rsidR="00520BC3">
        <w:rPr>
          <w:rFonts w:ascii="Arial" w:hAnsi="Arial" w:cs="Arial"/>
        </w:rPr>
        <w:t xml:space="preserve"> d</w:t>
      </w:r>
      <w:r w:rsidR="002F30E9" w:rsidRPr="002F30E9">
        <w:rPr>
          <w:rFonts w:ascii="Arial" w:hAnsi="Arial" w:cs="Arial"/>
        </w:rPr>
        <w:t>éclare d</w:t>
      </w:r>
      <w:r w:rsidR="00A2468C" w:rsidRPr="002F30E9">
        <w:rPr>
          <w:rFonts w:ascii="Arial" w:hAnsi="Arial" w:cs="Arial"/>
        </w:rPr>
        <w:t>onne</w:t>
      </w:r>
      <w:r w:rsidR="002F30E9" w:rsidRPr="002F30E9">
        <w:rPr>
          <w:rFonts w:ascii="Arial" w:hAnsi="Arial" w:cs="Arial"/>
        </w:rPr>
        <w:t>r</w:t>
      </w:r>
      <w:r w:rsidR="00D12A1B" w:rsidRPr="002F30E9">
        <w:rPr>
          <w:rFonts w:ascii="Arial" w:hAnsi="Arial" w:cs="Arial"/>
        </w:rPr>
        <w:t xml:space="preserve"> </w:t>
      </w:r>
      <w:r w:rsidR="00DF2400">
        <w:rPr>
          <w:rFonts w:ascii="Arial" w:hAnsi="Arial" w:cs="Arial"/>
        </w:rPr>
        <w:t xml:space="preserve">Pouvoir </w:t>
      </w:r>
      <w:r w:rsidR="00D12A1B" w:rsidRPr="002F30E9">
        <w:rPr>
          <w:rFonts w:ascii="Arial" w:hAnsi="Arial" w:cs="Arial"/>
        </w:rPr>
        <w:t>à</w:t>
      </w:r>
      <w:r w:rsidR="002E4AEA">
        <w:rPr>
          <w:rFonts w:ascii="Arial" w:hAnsi="Arial" w:cs="Arial"/>
        </w:rPr>
        <w:t>,</w:t>
      </w:r>
    </w:p>
    <w:p w:rsidR="00914F0D" w:rsidRPr="00520BC3" w:rsidRDefault="000171AD" w:rsidP="00914F0D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Monsieur</w:t>
      </w:r>
      <w:r w:rsidR="008026A1">
        <w:rPr>
          <w:rFonts w:ascii="Arial" w:hAnsi="Arial" w:cs="Arial"/>
          <w:b/>
        </w:rPr>
        <w:t xml:space="preserve"> THANOU Issa </w:t>
      </w:r>
      <w:r w:rsidR="00914F0D" w:rsidRPr="002F30E9">
        <w:rPr>
          <w:rFonts w:ascii="Arial" w:hAnsi="Arial" w:cs="Arial"/>
        </w:rPr>
        <w:t>né</w:t>
      </w:r>
      <w:r w:rsidR="00811B9C">
        <w:rPr>
          <w:rFonts w:ascii="Arial" w:hAnsi="Arial" w:cs="Arial"/>
        </w:rPr>
        <w:t>(</w:t>
      </w:r>
      <w:r w:rsidR="002E4AEA">
        <w:rPr>
          <w:rFonts w:ascii="Arial" w:hAnsi="Arial" w:cs="Arial"/>
        </w:rPr>
        <w:t>e</w:t>
      </w:r>
      <w:r w:rsidR="00811B9C">
        <w:rPr>
          <w:rFonts w:ascii="Arial" w:hAnsi="Arial" w:cs="Arial"/>
        </w:rPr>
        <w:t>)</w:t>
      </w:r>
      <w:r w:rsidR="00716755">
        <w:rPr>
          <w:rFonts w:ascii="Arial" w:hAnsi="Arial" w:cs="Arial"/>
        </w:rPr>
        <w:t xml:space="preserve"> </w:t>
      </w:r>
      <w:r w:rsidR="00914F0D" w:rsidRPr="002F30E9">
        <w:rPr>
          <w:rFonts w:ascii="Arial" w:hAnsi="Arial" w:cs="Arial"/>
        </w:rPr>
        <w:t xml:space="preserve">le </w:t>
      </w:r>
      <w:r w:rsidR="008026A1">
        <w:rPr>
          <w:rFonts w:ascii="Arial" w:hAnsi="Arial" w:cs="Arial"/>
        </w:rPr>
        <w:t>31/12/1984</w:t>
      </w:r>
      <w:r w:rsidR="00CC4D3B" w:rsidRPr="00FA6612">
        <w:rPr>
          <w:rFonts w:ascii="Arial" w:hAnsi="Arial" w:cs="Arial"/>
        </w:rPr>
        <w:t xml:space="preserve"> </w:t>
      </w:r>
      <w:r w:rsidR="00914F0D" w:rsidRPr="00FA6612">
        <w:rPr>
          <w:rFonts w:ascii="Arial" w:hAnsi="Arial" w:cs="Arial"/>
        </w:rPr>
        <w:t xml:space="preserve">à </w:t>
      </w:r>
      <w:r w:rsidR="008026A1">
        <w:rPr>
          <w:rFonts w:ascii="Arial" w:hAnsi="Arial" w:cs="Arial"/>
        </w:rPr>
        <w:t>Bobo-Dioulasso</w:t>
      </w:r>
      <w:r w:rsidR="00CC4D3B" w:rsidRPr="00FA6612">
        <w:rPr>
          <w:rFonts w:ascii="Arial" w:hAnsi="Arial" w:cs="Arial"/>
        </w:rPr>
        <w:t>,</w:t>
      </w:r>
      <w:r w:rsidR="00CC4D3B">
        <w:rPr>
          <w:rFonts w:ascii="Arial" w:hAnsi="Arial" w:cs="Arial"/>
          <w:b/>
        </w:rPr>
        <w:t xml:space="preserve"> </w:t>
      </w:r>
      <w:r w:rsidR="00716755" w:rsidRPr="002E4AEA">
        <w:rPr>
          <w:rFonts w:ascii="Arial" w:hAnsi="Arial" w:cs="Arial"/>
        </w:rPr>
        <w:t>de</w:t>
      </w:r>
      <w:r w:rsidR="00716755">
        <w:rPr>
          <w:rFonts w:ascii="Arial" w:hAnsi="Arial" w:cs="Arial"/>
          <w:b/>
        </w:rPr>
        <w:t xml:space="preserve"> </w:t>
      </w:r>
      <w:r w:rsidR="00C84CC6" w:rsidRPr="00C84CC6">
        <w:rPr>
          <w:rFonts w:ascii="Arial" w:hAnsi="Arial" w:cs="Arial"/>
        </w:rPr>
        <w:t xml:space="preserve">Nationalité </w:t>
      </w:r>
      <w:r w:rsidR="008026A1">
        <w:rPr>
          <w:rFonts w:ascii="Arial" w:hAnsi="Arial" w:cs="Arial"/>
        </w:rPr>
        <w:t>Burkinabé</w:t>
      </w:r>
      <w:r w:rsidR="008026A1">
        <w:rPr>
          <w:rFonts w:ascii="Arial" w:hAnsi="Arial" w:cs="Arial"/>
        </w:rPr>
        <w:t xml:space="preserve">, </w:t>
      </w:r>
      <w:r w:rsidR="00811B9C" w:rsidRPr="00330C3F">
        <w:rPr>
          <w:rFonts w:ascii="Arial" w:hAnsi="Arial" w:cs="Arial"/>
        </w:rPr>
        <w:t>Fonction</w:t>
      </w:r>
      <w:r w:rsidR="00330C3F" w:rsidRPr="00330C3F">
        <w:rPr>
          <w:rFonts w:ascii="Arial" w:hAnsi="Arial" w:cs="Arial"/>
        </w:rPr>
        <w:t xml:space="preserve"> : </w:t>
      </w:r>
      <w:r w:rsidR="008026A1">
        <w:rPr>
          <w:rFonts w:ascii="Arial" w:hAnsi="Arial" w:cs="Arial"/>
        </w:rPr>
        <w:t>Inspecteur GSP</w:t>
      </w:r>
      <w:r w:rsidR="00811B9C">
        <w:rPr>
          <w:rFonts w:ascii="Arial" w:hAnsi="Arial" w:cs="Arial"/>
          <w:b/>
        </w:rPr>
        <w:t xml:space="preserve"> </w:t>
      </w:r>
      <w:r w:rsidR="00D2015D" w:rsidRPr="002F30E9">
        <w:rPr>
          <w:rFonts w:ascii="Arial" w:hAnsi="Arial" w:cs="Arial"/>
        </w:rPr>
        <w:t xml:space="preserve">titulaire </w:t>
      </w:r>
      <w:r w:rsidR="00FA6612">
        <w:rPr>
          <w:rFonts w:ascii="Arial" w:hAnsi="Arial" w:cs="Arial"/>
        </w:rPr>
        <w:t>de la</w:t>
      </w:r>
      <w:r w:rsidR="00716755">
        <w:rPr>
          <w:rFonts w:ascii="Arial" w:hAnsi="Arial" w:cs="Arial"/>
        </w:rPr>
        <w:t xml:space="preserve"> CNIB</w:t>
      </w:r>
      <w:r w:rsidR="00811B9C">
        <w:rPr>
          <w:rFonts w:ascii="Arial" w:hAnsi="Arial" w:cs="Arial"/>
        </w:rPr>
        <w:t xml:space="preserve"> n°</w:t>
      </w:r>
      <w:r w:rsidR="008026A1">
        <w:rPr>
          <w:rFonts w:ascii="Arial" w:hAnsi="Arial" w:cs="Arial"/>
        </w:rPr>
        <w:t xml:space="preserve"> B12752103</w:t>
      </w:r>
      <w:r w:rsidR="00F15F37">
        <w:rPr>
          <w:rFonts w:ascii="Arial" w:hAnsi="Arial" w:cs="Arial"/>
        </w:rPr>
        <w:t>,</w:t>
      </w:r>
      <w:r w:rsidR="009C597F" w:rsidRPr="002F30E9">
        <w:rPr>
          <w:rFonts w:ascii="Arial" w:hAnsi="Arial" w:cs="Arial"/>
          <w:b/>
        </w:rPr>
        <w:t xml:space="preserve"> </w:t>
      </w:r>
      <w:r w:rsidR="00C84CC6" w:rsidRPr="00C84CC6">
        <w:rPr>
          <w:rFonts w:ascii="Arial" w:hAnsi="Arial" w:cs="Arial"/>
        </w:rPr>
        <w:t>d</w:t>
      </w:r>
      <w:r w:rsidR="006D1D61">
        <w:rPr>
          <w:rFonts w:ascii="Arial" w:hAnsi="Arial" w:cs="Arial"/>
        </w:rPr>
        <w:t>élivrée</w:t>
      </w:r>
      <w:r w:rsidR="005E3222">
        <w:rPr>
          <w:rFonts w:ascii="Arial" w:hAnsi="Arial" w:cs="Arial"/>
        </w:rPr>
        <w:t xml:space="preserve"> le</w:t>
      </w:r>
      <w:r w:rsidR="008026A1">
        <w:rPr>
          <w:rFonts w:ascii="Arial" w:hAnsi="Arial" w:cs="Arial"/>
        </w:rPr>
        <w:t xml:space="preserve"> 04/02/2020</w:t>
      </w:r>
      <w:r w:rsidR="00FA6612">
        <w:rPr>
          <w:rFonts w:ascii="Arial" w:hAnsi="Arial" w:cs="Arial"/>
        </w:rPr>
        <w:t>,</w:t>
      </w:r>
      <w:r w:rsidR="00891AF6">
        <w:rPr>
          <w:rFonts w:ascii="Arial" w:hAnsi="Arial" w:cs="Arial"/>
        </w:rPr>
        <w:t xml:space="preserve"> Établit</w:t>
      </w:r>
      <w:r w:rsidR="008026A1">
        <w:rPr>
          <w:rFonts w:ascii="Arial" w:hAnsi="Arial" w:cs="Arial"/>
        </w:rPr>
        <w:t xml:space="preserve"> à Ouagadougou</w:t>
      </w:r>
      <w:r w:rsidR="00914F0D" w:rsidRPr="002F30E9">
        <w:rPr>
          <w:rFonts w:ascii="Arial" w:hAnsi="Arial" w:cs="Arial"/>
        </w:rPr>
        <w:t xml:space="preserve">, </w:t>
      </w:r>
      <w:r w:rsidR="009470DC" w:rsidRPr="002F30E9">
        <w:rPr>
          <w:rFonts w:ascii="Arial" w:hAnsi="Arial" w:cs="Arial"/>
        </w:rPr>
        <w:t>domicilié</w:t>
      </w:r>
      <w:r w:rsidR="00524869">
        <w:rPr>
          <w:rFonts w:ascii="Arial" w:hAnsi="Arial" w:cs="Arial"/>
        </w:rPr>
        <w:t xml:space="preserve"> </w:t>
      </w:r>
      <w:r w:rsidR="00DB124C">
        <w:rPr>
          <w:rFonts w:ascii="Arial" w:hAnsi="Arial" w:cs="Arial"/>
        </w:rPr>
        <w:t xml:space="preserve">à </w:t>
      </w:r>
      <w:r w:rsidR="008026A1">
        <w:rPr>
          <w:rFonts w:ascii="Arial" w:hAnsi="Arial" w:cs="Arial"/>
        </w:rPr>
        <w:t>Ouagadougou</w:t>
      </w:r>
      <w:r w:rsidR="009470DC" w:rsidRPr="002F30E9">
        <w:rPr>
          <w:rFonts w:ascii="Arial" w:hAnsi="Arial" w:cs="Arial"/>
        </w:rPr>
        <w:t>,</w:t>
      </w:r>
      <w:r w:rsidR="00A2468C" w:rsidRPr="002F30E9">
        <w:rPr>
          <w:rFonts w:ascii="Arial" w:hAnsi="Arial" w:cs="Arial"/>
        </w:rPr>
        <w:t xml:space="preserve"> tél</w:t>
      </w:r>
      <w:r w:rsidR="006B4896" w:rsidRPr="002F30E9">
        <w:rPr>
          <w:rFonts w:ascii="Arial" w:hAnsi="Arial" w:cs="Arial"/>
        </w:rPr>
        <w:t> </w:t>
      </w:r>
      <w:r w:rsidR="00154DD5" w:rsidRPr="002F30E9">
        <w:rPr>
          <w:rFonts w:ascii="Arial" w:hAnsi="Arial" w:cs="Arial"/>
        </w:rPr>
        <w:t>:</w:t>
      </w:r>
      <w:r w:rsidR="00154DD5">
        <w:rPr>
          <w:rFonts w:ascii="Arial" w:hAnsi="Arial" w:cs="Arial"/>
        </w:rPr>
        <w:t xml:space="preserve"> </w:t>
      </w:r>
      <w:r w:rsidR="008026A1">
        <w:rPr>
          <w:rFonts w:ascii="Arial" w:hAnsi="Arial" w:cs="Arial"/>
        </w:rPr>
        <w:t>70034662</w:t>
      </w:r>
      <w:r w:rsidR="00330C3F">
        <w:rPr>
          <w:rFonts w:ascii="Arial" w:hAnsi="Arial" w:cs="Arial"/>
        </w:rPr>
        <w:t xml:space="preserve"> </w:t>
      </w:r>
      <w:r w:rsidR="00914F0D" w:rsidRPr="002F30E9">
        <w:rPr>
          <w:rFonts w:ascii="Arial" w:hAnsi="Arial" w:cs="Arial"/>
        </w:rPr>
        <w:t>pour</w:t>
      </w:r>
      <w:r w:rsidR="00D12A1B" w:rsidRPr="002F30E9">
        <w:rPr>
          <w:rFonts w:ascii="Arial" w:hAnsi="Arial" w:cs="Arial"/>
        </w:rPr>
        <w:t xml:space="preserve"> </w:t>
      </w:r>
      <w:r w:rsidR="00A2468C" w:rsidRPr="002F30E9">
        <w:rPr>
          <w:rFonts w:ascii="Arial" w:hAnsi="Arial" w:cs="Arial"/>
        </w:rPr>
        <w:t>le</w:t>
      </w:r>
      <w:r w:rsidR="009470DC" w:rsidRPr="002F30E9">
        <w:rPr>
          <w:rFonts w:ascii="Arial" w:hAnsi="Arial" w:cs="Arial"/>
        </w:rPr>
        <w:t xml:space="preserve"> représenter.</w:t>
      </w:r>
    </w:p>
    <w:p w:rsidR="00B664C4" w:rsidRDefault="00CC5983" w:rsidP="00D12A1B">
      <w:pPr>
        <w:spacing w:line="480" w:lineRule="auto"/>
        <w:jc w:val="both"/>
        <w:rPr>
          <w:rFonts w:ascii="Arial" w:hAnsi="Arial" w:cs="Arial"/>
        </w:rPr>
      </w:pPr>
      <w:r w:rsidRPr="002F30E9">
        <w:rPr>
          <w:rFonts w:ascii="Arial" w:hAnsi="Arial" w:cs="Arial"/>
        </w:rPr>
        <w:t>A</w:t>
      </w:r>
      <w:r w:rsidR="00D12A1B" w:rsidRPr="002F30E9">
        <w:rPr>
          <w:rFonts w:ascii="Arial" w:hAnsi="Arial" w:cs="Arial"/>
        </w:rPr>
        <w:t xml:space="preserve"> l’effet</w:t>
      </w:r>
      <w:r w:rsidRPr="002F30E9">
        <w:rPr>
          <w:rFonts w:ascii="Arial" w:hAnsi="Arial" w:cs="Arial"/>
        </w:rPr>
        <w:t xml:space="preserve"> </w:t>
      </w:r>
      <w:r w:rsidR="00D12A1B" w:rsidRPr="002F30E9">
        <w:rPr>
          <w:rFonts w:ascii="Arial" w:hAnsi="Arial" w:cs="Arial"/>
        </w:rPr>
        <w:t xml:space="preserve">de, </w:t>
      </w:r>
      <w:r w:rsidR="00A05931" w:rsidRPr="002F30E9">
        <w:rPr>
          <w:rFonts w:ascii="Arial" w:hAnsi="Arial" w:cs="Arial"/>
        </w:rPr>
        <w:t xml:space="preserve">à </w:t>
      </w:r>
      <w:r w:rsidR="00A2468C" w:rsidRPr="002F30E9">
        <w:rPr>
          <w:rFonts w:ascii="Arial" w:hAnsi="Arial" w:cs="Arial"/>
        </w:rPr>
        <w:t>son</w:t>
      </w:r>
      <w:r w:rsidR="00D12A1B" w:rsidRPr="002F30E9">
        <w:rPr>
          <w:rFonts w:ascii="Arial" w:hAnsi="Arial" w:cs="Arial"/>
        </w:rPr>
        <w:t xml:space="preserve"> nom et pour </w:t>
      </w:r>
      <w:r w:rsidR="00A2468C" w:rsidRPr="002F30E9">
        <w:rPr>
          <w:rFonts w:ascii="Arial" w:hAnsi="Arial" w:cs="Arial"/>
        </w:rPr>
        <w:t>son</w:t>
      </w:r>
      <w:r w:rsidR="00A05931" w:rsidRPr="002F30E9">
        <w:rPr>
          <w:rFonts w:ascii="Arial" w:hAnsi="Arial" w:cs="Arial"/>
        </w:rPr>
        <w:t xml:space="preserve"> </w:t>
      </w:r>
      <w:r w:rsidR="00D12A1B" w:rsidRPr="002F30E9">
        <w:rPr>
          <w:rFonts w:ascii="Arial" w:hAnsi="Arial" w:cs="Arial"/>
        </w:rPr>
        <w:t>compte de :</w:t>
      </w:r>
    </w:p>
    <w:p w:rsidR="009470DC" w:rsidRPr="00E77B9A" w:rsidRDefault="00520BC3" w:rsidP="00D12A1B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Sign</w:t>
      </w:r>
      <w:r w:rsidR="00F15F37">
        <w:rPr>
          <w:rFonts w:ascii="Arial" w:hAnsi="Arial" w:cs="Arial"/>
        </w:rPr>
        <w:t>er</w:t>
      </w:r>
      <w:r>
        <w:rPr>
          <w:rFonts w:ascii="Arial" w:hAnsi="Arial" w:cs="Arial"/>
        </w:rPr>
        <w:t xml:space="preserve"> et r</w:t>
      </w:r>
      <w:r w:rsidR="00516BF5">
        <w:rPr>
          <w:rFonts w:ascii="Arial" w:hAnsi="Arial" w:cs="Arial"/>
        </w:rPr>
        <w:t>etirer</w:t>
      </w:r>
      <w:r w:rsidR="000171AD">
        <w:rPr>
          <w:rFonts w:ascii="Arial" w:hAnsi="Arial" w:cs="Arial"/>
        </w:rPr>
        <w:t xml:space="preserve"> la décharge </w:t>
      </w:r>
      <w:r w:rsidR="008C601B">
        <w:rPr>
          <w:rFonts w:ascii="Arial" w:hAnsi="Arial" w:cs="Arial"/>
        </w:rPr>
        <w:t>de</w:t>
      </w:r>
      <w:r w:rsidR="00F15F37">
        <w:rPr>
          <w:rFonts w:ascii="Arial" w:hAnsi="Arial" w:cs="Arial"/>
        </w:rPr>
        <w:t xml:space="preserve"> l’attestation provisoire de vente de parcelle</w:t>
      </w:r>
      <w:r w:rsidR="008C601B">
        <w:rPr>
          <w:rFonts w:ascii="Arial" w:hAnsi="Arial" w:cs="Arial"/>
        </w:rPr>
        <w:t>, E</w:t>
      </w:r>
      <w:r w:rsidR="00F15F37">
        <w:rPr>
          <w:rFonts w:ascii="Arial" w:hAnsi="Arial" w:cs="Arial"/>
        </w:rPr>
        <w:t>t</w:t>
      </w:r>
      <w:r w:rsidR="00321590">
        <w:rPr>
          <w:rFonts w:ascii="Arial" w:hAnsi="Arial" w:cs="Arial"/>
        </w:rPr>
        <w:t xml:space="preserve"> </w:t>
      </w:r>
      <w:r w:rsidR="00B85180">
        <w:rPr>
          <w:rFonts w:ascii="Arial" w:hAnsi="Arial" w:cs="Arial"/>
        </w:rPr>
        <w:t>tous</w:t>
      </w:r>
      <w:r w:rsidR="00FA099F">
        <w:rPr>
          <w:rFonts w:ascii="Arial" w:hAnsi="Arial" w:cs="Arial"/>
        </w:rPr>
        <w:t xml:space="preserve"> documents nécessaires </w:t>
      </w:r>
      <w:r w:rsidR="000171AD">
        <w:rPr>
          <w:rFonts w:ascii="Arial" w:hAnsi="Arial" w:cs="Arial"/>
        </w:rPr>
        <w:t xml:space="preserve"> futurs </w:t>
      </w:r>
      <w:r w:rsidR="00FA099F">
        <w:rPr>
          <w:rFonts w:ascii="Arial" w:hAnsi="Arial" w:cs="Arial"/>
        </w:rPr>
        <w:t xml:space="preserve">relatifs </w:t>
      </w:r>
      <w:r w:rsidR="00CC4D3B">
        <w:rPr>
          <w:rFonts w:ascii="Arial" w:hAnsi="Arial" w:cs="Arial"/>
        </w:rPr>
        <w:t xml:space="preserve">à </w:t>
      </w:r>
      <w:r w:rsidR="00811B9C">
        <w:rPr>
          <w:rFonts w:ascii="Arial" w:hAnsi="Arial" w:cs="Arial"/>
        </w:rPr>
        <w:t>s</w:t>
      </w:r>
      <w:r w:rsidR="00FA6612">
        <w:rPr>
          <w:rFonts w:ascii="Arial" w:hAnsi="Arial" w:cs="Arial"/>
        </w:rPr>
        <w:t>a</w:t>
      </w:r>
      <w:r w:rsidR="008E4562">
        <w:rPr>
          <w:rFonts w:ascii="Arial" w:hAnsi="Arial" w:cs="Arial"/>
        </w:rPr>
        <w:t xml:space="preserve"> </w:t>
      </w:r>
      <w:r w:rsidR="00CC4D3B">
        <w:rPr>
          <w:rFonts w:ascii="Arial" w:hAnsi="Arial" w:cs="Arial"/>
        </w:rPr>
        <w:t>parcelle</w:t>
      </w:r>
      <w:r w:rsidR="00FA6612">
        <w:rPr>
          <w:rFonts w:ascii="Arial" w:hAnsi="Arial" w:cs="Arial"/>
        </w:rPr>
        <w:t xml:space="preserve"> acquise</w:t>
      </w:r>
      <w:r w:rsidR="00F15F37">
        <w:rPr>
          <w:rFonts w:ascii="Arial" w:hAnsi="Arial" w:cs="Arial"/>
        </w:rPr>
        <w:t xml:space="preserve"> auprès de la société PNBF SA </w:t>
      </w:r>
      <w:r w:rsidR="00FA099F">
        <w:rPr>
          <w:rFonts w:ascii="Arial" w:hAnsi="Arial" w:cs="Arial"/>
        </w:rPr>
        <w:t>référencée</w:t>
      </w:r>
      <w:r w:rsidR="002F30E9" w:rsidRPr="002F30E9">
        <w:rPr>
          <w:rFonts w:ascii="Arial" w:hAnsi="Arial" w:cs="Arial"/>
        </w:rPr>
        <w:t> :</w:t>
      </w:r>
      <w:r w:rsidR="003B1B3B">
        <w:rPr>
          <w:rFonts w:ascii="Arial" w:hAnsi="Arial" w:cs="Arial"/>
        </w:rPr>
        <w:t xml:space="preserve"> </w:t>
      </w:r>
      <w:r w:rsidR="00A828D4" w:rsidRPr="00FD4BDB">
        <w:rPr>
          <w:rFonts w:ascii="Arial" w:hAnsi="Arial" w:cs="Arial"/>
        </w:rPr>
        <w:t>parcelle</w:t>
      </w:r>
      <w:r w:rsidR="00B2300C" w:rsidRPr="00FD4BDB">
        <w:rPr>
          <w:rFonts w:ascii="Arial" w:hAnsi="Arial" w:cs="Arial"/>
        </w:rPr>
        <w:t xml:space="preserve"> </w:t>
      </w:r>
      <w:r w:rsidR="008026A1">
        <w:rPr>
          <w:rFonts w:ascii="Arial" w:hAnsi="Arial" w:cs="Arial"/>
          <w:b/>
        </w:rPr>
        <w:t>08</w:t>
      </w:r>
      <w:r w:rsidR="00FA6612">
        <w:rPr>
          <w:rFonts w:ascii="Arial" w:hAnsi="Arial" w:cs="Arial"/>
          <w:b/>
        </w:rPr>
        <w:t xml:space="preserve"> </w:t>
      </w:r>
      <w:r w:rsidR="00FA6612" w:rsidRPr="00FD4BDB">
        <w:rPr>
          <w:rFonts w:ascii="Arial" w:hAnsi="Arial" w:cs="Arial"/>
        </w:rPr>
        <w:t xml:space="preserve">du </w:t>
      </w:r>
      <w:r w:rsidR="00F15EC1" w:rsidRPr="00FD4BDB">
        <w:rPr>
          <w:rFonts w:ascii="Arial" w:hAnsi="Arial" w:cs="Arial"/>
        </w:rPr>
        <w:t>lot</w:t>
      </w:r>
      <w:r w:rsidR="00F15EC1">
        <w:rPr>
          <w:rFonts w:ascii="Arial" w:hAnsi="Arial" w:cs="Arial"/>
          <w:b/>
        </w:rPr>
        <w:t xml:space="preserve"> </w:t>
      </w:r>
      <w:r w:rsidR="008026A1">
        <w:rPr>
          <w:rFonts w:ascii="Arial" w:hAnsi="Arial" w:cs="Arial"/>
          <w:b/>
        </w:rPr>
        <w:t>14</w:t>
      </w:r>
      <w:r w:rsidR="00FA6612">
        <w:rPr>
          <w:rFonts w:ascii="Arial" w:hAnsi="Arial" w:cs="Arial"/>
          <w:b/>
        </w:rPr>
        <w:t xml:space="preserve"> </w:t>
      </w:r>
      <w:r w:rsidR="00FA6612" w:rsidRPr="00FD4BDB">
        <w:rPr>
          <w:rFonts w:ascii="Arial" w:hAnsi="Arial" w:cs="Arial"/>
        </w:rPr>
        <w:t>de la</w:t>
      </w:r>
      <w:r w:rsidR="00321590" w:rsidRPr="00FD4BDB">
        <w:rPr>
          <w:rFonts w:ascii="Arial" w:hAnsi="Arial" w:cs="Arial"/>
        </w:rPr>
        <w:t xml:space="preserve"> </w:t>
      </w:r>
      <w:r w:rsidR="00C35CDE" w:rsidRPr="00FD4BDB">
        <w:rPr>
          <w:rFonts w:ascii="Arial" w:hAnsi="Arial" w:cs="Arial"/>
        </w:rPr>
        <w:t>section</w:t>
      </w:r>
      <w:r w:rsidR="00C35CDE">
        <w:rPr>
          <w:rFonts w:ascii="Arial" w:hAnsi="Arial" w:cs="Arial"/>
          <w:b/>
        </w:rPr>
        <w:t xml:space="preserve"> </w:t>
      </w:r>
      <w:r w:rsidR="008026A1">
        <w:rPr>
          <w:rFonts w:ascii="Arial" w:hAnsi="Arial" w:cs="Arial"/>
          <w:b/>
        </w:rPr>
        <w:t>1206</w:t>
      </w:r>
      <w:r w:rsidR="00BC1A9E">
        <w:rPr>
          <w:rFonts w:ascii="Arial" w:hAnsi="Arial" w:cs="Arial"/>
          <w:b/>
        </w:rPr>
        <w:t xml:space="preserve">, </w:t>
      </w:r>
      <w:r w:rsidR="00BC1A9E" w:rsidRPr="00FD4BDB">
        <w:rPr>
          <w:rFonts w:ascii="Arial" w:hAnsi="Arial" w:cs="Arial"/>
        </w:rPr>
        <w:t>d’une</w:t>
      </w:r>
      <w:r w:rsidR="00BC1A9E">
        <w:rPr>
          <w:rFonts w:ascii="Arial" w:hAnsi="Arial" w:cs="Arial"/>
          <w:b/>
        </w:rPr>
        <w:t xml:space="preserve"> </w:t>
      </w:r>
      <w:r w:rsidR="00BC1A9E" w:rsidRPr="00FD4BDB">
        <w:rPr>
          <w:rFonts w:ascii="Arial" w:hAnsi="Arial" w:cs="Arial"/>
        </w:rPr>
        <w:t>sup</w:t>
      </w:r>
      <w:r w:rsidR="004B0257" w:rsidRPr="00FD4BDB">
        <w:rPr>
          <w:rFonts w:ascii="Arial" w:hAnsi="Arial" w:cs="Arial"/>
        </w:rPr>
        <w:t>e</w:t>
      </w:r>
      <w:r w:rsidR="00BC1A9E" w:rsidRPr="00FD4BDB">
        <w:rPr>
          <w:rFonts w:ascii="Arial" w:hAnsi="Arial" w:cs="Arial"/>
        </w:rPr>
        <w:t>rficie de</w:t>
      </w:r>
      <w:r w:rsidR="00BC1A9E">
        <w:rPr>
          <w:rFonts w:ascii="Arial" w:hAnsi="Arial" w:cs="Arial"/>
          <w:b/>
        </w:rPr>
        <w:t xml:space="preserve"> </w:t>
      </w:r>
      <w:r w:rsidR="008026A1">
        <w:rPr>
          <w:rFonts w:ascii="Arial" w:hAnsi="Arial" w:cs="Arial"/>
          <w:b/>
        </w:rPr>
        <w:t>350</w:t>
      </w:r>
      <w:r w:rsidR="00516BF5">
        <w:rPr>
          <w:rFonts w:ascii="Arial" w:hAnsi="Arial" w:cs="Arial"/>
          <w:b/>
        </w:rPr>
        <w:t>m</w:t>
      </w:r>
      <w:r w:rsidR="00516BF5" w:rsidRPr="00BC1A9E">
        <w:rPr>
          <w:rFonts w:ascii="Arial" w:hAnsi="Arial" w:cs="Arial"/>
          <w:b/>
          <w:vertAlign w:val="superscript"/>
        </w:rPr>
        <w:t>2</w:t>
      </w:r>
      <w:r w:rsidR="00516BF5">
        <w:rPr>
          <w:rFonts w:ascii="Arial" w:hAnsi="Arial" w:cs="Arial"/>
          <w:b/>
          <w:vertAlign w:val="superscript"/>
        </w:rPr>
        <w:t>,</w:t>
      </w:r>
      <w:r w:rsidR="00BC1A9E">
        <w:rPr>
          <w:rFonts w:ascii="Arial" w:hAnsi="Arial" w:cs="Arial"/>
          <w:b/>
        </w:rPr>
        <w:t xml:space="preserve"> </w:t>
      </w:r>
      <w:r w:rsidR="0007450B" w:rsidRPr="002F30E9">
        <w:rPr>
          <w:rFonts w:ascii="Arial" w:hAnsi="Arial" w:cs="Arial"/>
        </w:rPr>
        <w:t>Sise</w:t>
      </w:r>
      <w:r w:rsidR="003F7204">
        <w:rPr>
          <w:rFonts w:ascii="Arial" w:hAnsi="Arial" w:cs="Arial"/>
        </w:rPr>
        <w:t xml:space="preserve"> à </w:t>
      </w:r>
      <w:r w:rsidR="008026A1">
        <w:rPr>
          <w:rFonts w:ascii="Arial" w:hAnsi="Arial" w:cs="Arial"/>
        </w:rPr>
        <w:t>Bendatoèga</w:t>
      </w:r>
      <w:r w:rsidR="009C597F" w:rsidRPr="002F30E9">
        <w:rPr>
          <w:rFonts w:ascii="Arial" w:hAnsi="Arial" w:cs="Arial"/>
        </w:rPr>
        <w:t xml:space="preserve"> </w:t>
      </w:r>
      <w:r w:rsidR="005D6324" w:rsidRPr="002F30E9">
        <w:rPr>
          <w:rFonts w:ascii="Arial" w:hAnsi="Arial" w:cs="Arial"/>
        </w:rPr>
        <w:t xml:space="preserve"> dans la commune de </w:t>
      </w:r>
      <w:r w:rsidR="008026A1">
        <w:rPr>
          <w:rFonts w:ascii="Arial" w:hAnsi="Arial" w:cs="Arial"/>
          <w:b/>
        </w:rPr>
        <w:t>Pabré</w:t>
      </w:r>
    </w:p>
    <w:p w:rsidR="009470DC" w:rsidRDefault="00FA6612" w:rsidP="00D12A1B">
      <w:pPr>
        <w:spacing w:line="480" w:lineRule="auto"/>
        <w:jc w:val="both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/</w:t>
      </w:r>
    </w:p>
    <w:p w:rsidR="00FA6612" w:rsidRDefault="00FA6612" w:rsidP="00D12A1B">
      <w:pPr>
        <w:spacing w:line="480" w:lineRule="auto"/>
        <w:jc w:val="both"/>
        <w:rPr>
          <w:rFonts w:ascii="Arial" w:hAnsi="Arial" w:cs="Arial"/>
          <w:sz w:val="10"/>
          <w:szCs w:val="10"/>
        </w:rPr>
      </w:pPr>
    </w:p>
    <w:p w:rsidR="00FA6612" w:rsidRPr="002F30E9" w:rsidRDefault="00FA6612" w:rsidP="00D12A1B">
      <w:pPr>
        <w:spacing w:line="480" w:lineRule="auto"/>
        <w:jc w:val="both"/>
        <w:rPr>
          <w:rFonts w:ascii="Arial" w:hAnsi="Arial" w:cs="Arial"/>
          <w:sz w:val="10"/>
          <w:szCs w:val="10"/>
        </w:rPr>
      </w:pPr>
    </w:p>
    <w:p w:rsidR="00CC5983" w:rsidRPr="002F30E9" w:rsidRDefault="00031B82" w:rsidP="00771D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Fait </w:t>
      </w:r>
      <w:r w:rsidR="00027EAE">
        <w:rPr>
          <w:rFonts w:ascii="Arial" w:hAnsi="Arial" w:cs="Arial"/>
        </w:rPr>
        <w:t>à</w:t>
      </w:r>
      <w:r w:rsidR="008026A1">
        <w:rPr>
          <w:rFonts w:ascii="Arial" w:hAnsi="Arial" w:cs="Arial"/>
        </w:rPr>
        <w:t xml:space="preserve"> Massy</w:t>
      </w:r>
      <w:r>
        <w:rPr>
          <w:rFonts w:ascii="Arial" w:hAnsi="Arial" w:cs="Arial"/>
        </w:rPr>
        <w:t xml:space="preserve"> </w:t>
      </w:r>
      <w:r w:rsidR="00CC5983" w:rsidRPr="002F30E9">
        <w:rPr>
          <w:rFonts w:ascii="Arial" w:hAnsi="Arial" w:cs="Arial"/>
        </w:rPr>
        <w:t xml:space="preserve">le </w:t>
      </w:r>
      <w:r w:rsidR="008026A1">
        <w:rPr>
          <w:rFonts w:ascii="Arial" w:hAnsi="Arial" w:cs="Arial"/>
        </w:rPr>
        <w:t>16/06/2020</w:t>
      </w:r>
    </w:p>
    <w:p w:rsidR="00D12A1B" w:rsidRPr="002F30E9" w:rsidRDefault="00D12A1B" w:rsidP="00771D2E">
      <w:pPr>
        <w:spacing w:line="360" w:lineRule="auto"/>
        <w:rPr>
          <w:rFonts w:ascii="Arial" w:hAnsi="Arial" w:cs="Arial"/>
        </w:rPr>
      </w:pPr>
    </w:p>
    <w:p w:rsidR="0053100B" w:rsidRPr="002F30E9" w:rsidRDefault="00811B9C" w:rsidP="0053100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i/>
          <w:sz w:val="16"/>
          <w:szCs w:val="16"/>
        </w:rPr>
        <w:t xml:space="preserve"> </w:t>
      </w:r>
      <w:r w:rsidR="00CC5983" w:rsidRPr="002F30E9">
        <w:rPr>
          <w:rFonts w:ascii="Arial" w:hAnsi="Arial" w:cs="Arial"/>
          <w:i/>
          <w:sz w:val="16"/>
          <w:szCs w:val="16"/>
        </w:rPr>
        <w:t xml:space="preserve">Signature précédée de la mention </w:t>
      </w:r>
      <w:r w:rsidR="0009289A" w:rsidRPr="002F30E9">
        <w:rPr>
          <w:rFonts w:ascii="Arial" w:hAnsi="Arial" w:cs="Arial"/>
          <w:i/>
          <w:sz w:val="16"/>
          <w:szCs w:val="16"/>
        </w:rPr>
        <w:t>« </w:t>
      </w:r>
      <w:r w:rsidR="00CC5983" w:rsidRPr="002F30E9">
        <w:rPr>
          <w:rFonts w:ascii="Arial" w:hAnsi="Arial" w:cs="Arial"/>
          <w:i/>
          <w:sz w:val="16"/>
          <w:szCs w:val="16"/>
        </w:rPr>
        <w:t>lu et approuvé</w:t>
      </w:r>
      <w:r w:rsidR="002F516E" w:rsidRPr="002F30E9">
        <w:rPr>
          <w:rFonts w:ascii="Arial" w:hAnsi="Arial" w:cs="Arial"/>
          <w:i/>
          <w:sz w:val="16"/>
          <w:szCs w:val="16"/>
        </w:rPr>
        <w:t> »</w:t>
      </w:r>
      <w:r w:rsidR="0053100B" w:rsidRPr="002F30E9">
        <w:rPr>
          <w:rFonts w:ascii="Arial" w:hAnsi="Arial" w:cs="Arial"/>
          <w:i/>
          <w:sz w:val="16"/>
          <w:szCs w:val="16"/>
        </w:rPr>
        <w:t xml:space="preserve">            </w:t>
      </w:r>
      <w:r>
        <w:rPr>
          <w:rFonts w:ascii="Arial" w:hAnsi="Arial" w:cs="Arial"/>
          <w:i/>
          <w:sz w:val="16"/>
          <w:szCs w:val="16"/>
        </w:rPr>
        <w:t xml:space="preserve">          </w:t>
      </w:r>
      <w:r w:rsidR="0053100B" w:rsidRPr="002F30E9">
        <w:rPr>
          <w:rFonts w:ascii="Arial" w:hAnsi="Arial" w:cs="Arial"/>
          <w:i/>
          <w:sz w:val="16"/>
          <w:szCs w:val="16"/>
        </w:rPr>
        <w:t xml:space="preserve">Signature précédée de la mention </w:t>
      </w:r>
      <w:r w:rsidR="0009289A" w:rsidRPr="002F30E9">
        <w:rPr>
          <w:rFonts w:ascii="Arial" w:hAnsi="Arial" w:cs="Arial"/>
          <w:i/>
          <w:sz w:val="16"/>
          <w:szCs w:val="16"/>
        </w:rPr>
        <w:t xml:space="preserve"> « </w:t>
      </w:r>
      <w:r w:rsidR="00767CC4">
        <w:rPr>
          <w:rFonts w:ascii="Arial" w:hAnsi="Arial" w:cs="Arial"/>
          <w:i/>
          <w:sz w:val="16"/>
          <w:szCs w:val="16"/>
        </w:rPr>
        <w:t xml:space="preserve">lu </w:t>
      </w:r>
      <w:r w:rsidR="0053100B" w:rsidRPr="002F30E9">
        <w:rPr>
          <w:rFonts w:ascii="Arial" w:hAnsi="Arial" w:cs="Arial"/>
          <w:i/>
          <w:sz w:val="16"/>
          <w:szCs w:val="16"/>
        </w:rPr>
        <w:t xml:space="preserve">et </w:t>
      </w:r>
      <w:r w:rsidR="002F516E" w:rsidRPr="002F30E9">
        <w:rPr>
          <w:rFonts w:ascii="Arial" w:hAnsi="Arial" w:cs="Arial"/>
          <w:i/>
          <w:sz w:val="16"/>
          <w:szCs w:val="16"/>
        </w:rPr>
        <w:t> </w:t>
      </w:r>
      <w:r w:rsidR="0053100B" w:rsidRPr="002F30E9">
        <w:rPr>
          <w:rFonts w:ascii="Arial" w:hAnsi="Arial" w:cs="Arial"/>
          <w:i/>
          <w:sz w:val="16"/>
          <w:szCs w:val="16"/>
        </w:rPr>
        <w:t>approuvé</w:t>
      </w:r>
      <w:r w:rsidR="00771F5E" w:rsidRPr="002F30E9">
        <w:rPr>
          <w:rFonts w:ascii="Arial" w:hAnsi="Arial" w:cs="Arial"/>
          <w:i/>
          <w:sz w:val="16"/>
          <w:szCs w:val="16"/>
        </w:rPr>
        <w:t> »</w:t>
      </w:r>
    </w:p>
    <w:p w:rsidR="00CC5983" w:rsidRPr="002F30E9" w:rsidRDefault="00CC5983" w:rsidP="00F278E3">
      <w:pPr>
        <w:spacing w:line="360" w:lineRule="auto"/>
        <w:rPr>
          <w:rFonts w:ascii="Arial" w:hAnsi="Arial" w:cs="Arial"/>
        </w:rPr>
      </w:pPr>
    </w:p>
    <w:p w:rsidR="00CC5983" w:rsidRPr="002F30E9" w:rsidRDefault="00CC5983" w:rsidP="00CC5983">
      <w:pPr>
        <w:rPr>
          <w:rFonts w:ascii="Arial" w:hAnsi="Arial" w:cs="Arial"/>
        </w:rPr>
      </w:pPr>
    </w:p>
    <w:p w:rsidR="0018481E" w:rsidRPr="00FA6612" w:rsidRDefault="00DC16C4" w:rsidP="00C84CC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E9322F" w:rsidRPr="00330C3F">
        <w:rPr>
          <w:rFonts w:ascii="Arial" w:hAnsi="Arial" w:cs="Arial"/>
          <w:b/>
        </w:rPr>
        <w:t xml:space="preserve"> </w:t>
      </w:r>
      <w:r w:rsidR="000171AD">
        <w:rPr>
          <w:rFonts w:ascii="Arial" w:hAnsi="Arial" w:cs="Arial"/>
          <w:b/>
          <w:u w:val="single"/>
        </w:rPr>
        <w:t>……………………………………..</w:t>
      </w:r>
      <w:r w:rsidR="00811B9C">
        <w:rPr>
          <w:rFonts w:ascii="Arial" w:hAnsi="Arial" w:cs="Arial"/>
          <w:lang w:val="en-US"/>
        </w:rPr>
        <w:tab/>
        <w:t xml:space="preserve">         </w:t>
      </w:r>
      <w:r w:rsidR="00811B9C">
        <w:rPr>
          <w:rFonts w:ascii="Arial" w:hAnsi="Arial" w:cs="Arial"/>
          <w:lang w:val="en-US"/>
        </w:rPr>
        <w:tab/>
        <w:t xml:space="preserve"> </w:t>
      </w:r>
      <w:r w:rsidR="009F3DAE">
        <w:rPr>
          <w:rFonts w:ascii="Arial" w:hAnsi="Arial" w:cs="Arial"/>
          <w:lang w:val="en-US"/>
        </w:rPr>
        <w:t xml:space="preserve">          </w:t>
      </w:r>
      <w:r w:rsidR="00811B9C">
        <w:rPr>
          <w:rFonts w:ascii="Arial" w:hAnsi="Arial" w:cs="Arial"/>
          <w:lang w:val="en-US"/>
        </w:rPr>
        <w:t xml:space="preserve"> </w:t>
      </w:r>
      <w:r w:rsidR="00027EAE">
        <w:rPr>
          <w:rFonts w:ascii="Arial" w:hAnsi="Arial" w:cs="Arial"/>
          <w:b/>
          <w:u w:val="single"/>
          <w:lang w:val="en-US"/>
        </w:rPr>
        <w:t>…………………………….</w:t>
      </w:r>
    </w:p>
    <w:sectPr w:rsidR="0018481E" w:rsidRPr="00FA661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1FE" w:rsidRDefault="00CB01FE" w:rsidP="00B71B7D">
      <w:r>
        <w:separator/>
      </w:r>
    </w:p>
  </w:endnote>
  <w:endnote w:type="continuationSeparator" w:id="0">
    <w:p w:rsidR="00CB01FE" w:rsidRDefault="00CB01FE" w:rsidP="00B7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1FE" w:rsidRDefault="00CB01FE" w:rsidP="00B71B7D">
      <w:r>
        <w:separator/>
      </w:r>
    </w:p>
  </w:footnote>
  <w:footnote w:type="continuationSeparator" w:id="0">
    <w:p w:rsidR="00CB01FE" w:rsidRDefault="00CB01FE" w:rsidP="00B71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D08" w:rsidRPr="005D757C" w:rsidRDefault="00CB1D08" w:rsidP="00CB1D08">
    <w:pPr>
      <w:pStyle w:val="En-tte"/>
      <w:rPr>
        <w:lang w:val="en-US"/>
      </w:rPr>
    </w:pPr>
  </w:p>
  <w:p w:rsidR="00B71B7D" w:rsidRPr="00026C37" w:rsidRDefault="00B71B7D" w:rsidP="00B71B7D">
    <w:pPr>
      <w:pStyle w:val="En-tte"/>
      <w:rPr>
        <w:noProof/>
        <w:u w:val="thick" w:color="92D050"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42AE16" wp14:editId="601D657F">
              <wp:simplePos x="0" y="0"/>
              <wp:positionH relativeFrom="column">
                <wp:posOffset>3771900</wp:posOffset>
              </wp:positionH>
              <wp:positionV relativeFrom="paragraph">
                <wp:posOffset>972185</wp:posOffset>
              </wp:positionV>
              <wp:extent cx="2843530" cy="266700"/>
              <wp:effectExtent l="0" t="0" r="0" b="0"/>
              <wp:wrapNone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353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B7D" w:rsidRPr="003D4490" w:rsidRDefault="00B71B7D" w:rsidP="00B71B7D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2AE1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97pt;margin-top:76.55pt;width:223.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" stroked="f">
              <v:textbox>
                <w:txbxContent>
                  <w:p w:rsidR="00B71B7D" w:rsidRPr="003D4490" w:rsidRDefault="00B71B7D" w:rsidP="00B71B7D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17205"/>
    <w:multiLevelType w:val="hybridMultilevel"/>
    <w:tmpl w:val="FA2AAE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B7D"/>
    <w:rsid w:val="000000FF"/>
    <w:rsid w:val="000143AA"/>
    <w:rsid w:val="00015513"/>
    <w:rsid w:val="000171AD"/>
    <w:rsid w:val="00023A07"/>
    <w:rsid w:val="00027216"/>
    <w:rsid w:val="00027BA9"/>
    <w:rsid w:val="00027EAE"/>
    <w:rsid w:val="00031B82"/>
    <w:rsid w:val="000322C7"/>
    <w:rsid w:val="00032380"/>
    <w:rsid w:val="00041584"/>
    <w:rsid w:val="00041727"/>
    <w:rsid w:val="000444A7"/>
    <w:rsid w:val="000550A7"/>
    <w:rsid w:val="00055B9F"/>
    <w:rsid w:val="00062816"/>
    <w:rsid w:val="000634C6"/>
    <w:rsid w:val="00072A6D"/>
    <w:rsid w:val="0007450B"/>
    <w:rsid w:val="00086F04"/>
    <w:rsid w:val="0009289A"/>
    <w:rsid w:val="000B15D7"/>
    <w:rsid w:val="000F0589"/>
    <w:rsid w:val="001070A8"/>
    <w:rsid w:val="00112F43"/>
    <w:rsid w:val="00141FBD"/>
    <w:rsid w:val="0014698A"/>
    <w:rsid w:val="00154DD5"/>
    <w:rsid w:val="00174AEF"/>
    <w:rsid w:val="0018481E"/>
    <w:rsid w:val="001919AC"/>
    <w:rsid w:val="001C4523"/>
    <w:rsid w:val="001C4BE3"/>
    <w:rsid w:val="00216B06"/>
    <w:rsid w:val="002178B1"/>
    <w:rsid w:val="00234F7A"/>
    <w:rsid w:val="00234FD0"/>
    <w:rsid w:val="00240631"/>
    <w:rsid w:val="00254F84"/>
    <w:rsid w:val="00256AD2"/>
    <w:rsid w:val="0026062C"/>
    <w:rsid w:val="00272510"/>
    <w:rsid w:val="00285D82"/>
    <w:rsid w:val="002865D6"/>
    <w:rsid w:val="002A4E1D"/>
    <w:rsid w:val="002A5469"/>
    <w:rsid w:val="002D50A7"/>
    <w:rsid w:val="002E4AEA"/>
    <w:rsid w:val="002E64DB"/>
    <w:rsid w:val="002F30E9"/>
    <w:rsid w:val="002F516E"/>
    <w:rsid w:val="00313083"/>
    <w:rsid w:val="00321590"/>
    <w:rsid w:val="00330C3F"/>
    <w:rsid w:val="0034041D"/>
    <w:rsid w:val="00360088"/>
    <w:rsid w:val="003656FC"/>
    <w:rsid w:val="00393CDF"/>
    <w:rsid w:val="00394BAB"/>
    <w:rsid w:val="003A4C82"/>
    <w:rsid w:val="003B1B3B"/>
    <w:rsid w:val="003C728B"/>
    <w:rsid w:val="003D2D86"/>
    <w:rsid w:val="003D50E7"/>
    <w:rsid w:val="003F3DD2"/>
    <w:rsid w:val="003F7204"/>
    <w:rsid w:val="003F7A73"/>
    <w:rsid w:val="00403134"/>
    <w:rsid w:val="0044527E"/>
    <w:rsid w:val="004648FB"/>
    <w:rsid w:val="00477780"/>
    <w:rsid w:val="00482453"/>
    <w:rsid w:val="004A14C3"/>
    <w:rsid w:val="004A59D7"/>
    <w:rsid w:val="004B0257"/>
    <w:rsid w:val="004B379A"/>
    <w:rsid w:val="004B7650"/>
    <w:rsid w:val="004D6D4B"/>
    <w:rsid w:val="00505615"/>
    <w:rsid w:val="005131F9"/>
    <w:rsid w:val="00516BF5"/>
    <w:rsid w:val="00517D33"/>
    <w:rsid w:val="00520BC3"/>
    <w:rsid w:val="00523C34"/>
    <w:rsid w:val="00524073"/>
    <w:rsid w:val="00524869"/>
    <w:rsid w:val="00524DE2"/>
    <w:rsid w:val="0053100B"/>
    <w:rsid w:val="0053185E"/>
    <w:rsid w:val="00556FD3"/>
    <w:rsid w:val="005572C2"/>
    <w:rsid w:val="00563841"/>
    <w:rsid w:val="0058338F"/>
    <w:rsid w:val="005A31DB"/>
    <w:rsid w:val="005A66D7"/>
    <w:rsid w:val="005D156D"/>
    <w:rsid w:val="005D370F"/>
    <w:rsid w:val="005D6324"/>
    <w:rsid w:val="005E09CB"/>
    <w:rsid w:val="005E1C14"/>
    <w:rsid w:val="005E3222"/>
    <w:rsid w:val="005E5E21"/>
    <w:rsid w:val="005F34B5"/>
    <w:rsid w:val="00601CE8"/>
    <w:rsid w:val="006119C1"/>
    <w:rsid w:val="00622C75"/>
    <w:rsid w:val="00626371"/>
    <w:rsid w:val="00652AA8"/>
    <w:rsid w:val="006657AB"/>
    <w:rsid w:val="00682641"/>
    <w:rsid w:val="00691191"/>
    <w:rsid w:val="006B250D"/>
    <w:rsid w:val="006B4896"/>
    <w:rsid w:val="006C58F1"/>
    <w:rsid w:val="006D1D61"/>
    <w:rsid w:val="006F2674"/>
    <w:rsid w:val="006F6EF3"/>
    <w:rsid w:val="0070186E"/>
    <w:rsid w:val="00705199"/>
    <w:rsid w:val="007153FE"/>
    <w:rsid w:val="00716755"/>
    <w:rsid w:val="0071775A"/>
    <w:rsid w:val="0072525E"/>
    <w:rsid w:val="00733A45"/>
    <w:rsid w:val="007665A6"/>
    <w:rsid w:val="00767CC4"/>
    <w:rsid w:val="00770402"/>
    <w:rsid w:val="00771D2E"/>
    <w:rsid w:val="00771F5E"/>
    <w:rsid w:val="007A1DDC"/>
    <w:rsid w:val="007B4F11"/>
    <w:rsid w:val="007E0754"/>
    <w:rsid w:val="007E5666"/>
    <w:rsid w:val="007E734A"/>
    <w:rsid w:val="007F01BA"/>
    <w:rsid w:val="007F4D03"/>
    <w:rsid w:val="008026A1"/>
    <w:rsid w:val="0080737E"/>
    <w:rsid w:val="00811B9C"/>
    <w:rsid w:val="00813F35"/>
    <w:rsid w:val="00815A94"/>
    <w:rsid w:val="008226B7"/>
    <w:rsid w:val="00833BE7"/>
    <w:rsid w:val="00835410"/>
    <w:rsid w:val="00844172"/>
    <w:rsid w:val="00852CDB"/>
    <w:rsid w:val="00860B6B"/>
    <w:rsid w:val="00874D2F"/>
    <w:rsid w:val="0087509A"/>
    <w:rsid w:val="00883427"/>
    <w:rsid w:val="00891AF6"/>
    <w:rsid w:val="00891F0F"/>
    <w:rsid w:val="00895BDF"/>
    <w:rsid w:val="008A4C72"/>
    <w:rsid w:val="008B3A0D"/>
    <w:rsid w:val="008C601B"/>
    <w:rsid w:val="008E0410"/>
    <w:rsid w:val="008E4562"/>
    <w:rsid w:val="00904CC2"/>
    <w:rsid w:val="00911E80"/>
    <w:rsid w:val="00914F0D"/>
    <w:rsid w:val="009331BB"/>
    <w:rsid w:val="009470DC"/>
    <w:rsid w:val="00950E02"/>
    <w:rsid w:val="009570E7"/>
    <w:rsid w:val="00960C27"/>
    <w:rsid w:val="009626B0"/>
    <w:rsid w:val="009B1DE2"/>
    <w:rsid w:val="009B31EA"/>
    <w:rsid w:val="009B4412"/>
    <w:rsid w:val="009C597F"/>
    <w:rsid w:val="009D01CA"/>
    <w:rsid w:val="009D5228"/>
    <w:rsid w:val="009E0EC4"/>
    <w:rsid w:val="009E4427"/>
    <w:rsid w:val="009F3DAE"/>
    <w:rsid w:val="00A00EC9"/>
    <w:rsid w:val="00A05931"/>
    <w:rsid w:val="00A0600A"/>
    <w:rsid w:val="00A12732"/>
    <w:rsid w:val="00A2468C"/>
    <w:rsid w:val="00A24CBB"/>
    <w:rsid w:val="00A35D26"/>
    <w:rsid w:val="00A43FCD"/>
    <w:rsid w:val="00A641B6"/>
    <w:rsid w:val="00A70EFA"/>
    <w:rsid w:val="00A76E95"/>
    <w:rsid w:val="00A828D4"/>
    <w:rsid w:val="00A95D68"/>
    <w:rsid w:val="00A96568"/>
    <w:rsid w:val="00AD12DB"/>
    <w:rsid w:val="00AE00B0"/>
    <w:rsid w:val="00AE499C"/>
    <w:rsid w:val="00B03D62"/>
    <w:rsid w:val="00B132E1"/>
    <w:rsid w:val="00B15686"/>
    <w:rsid w:val="00B15788"/>
    <w:rsid w:val="00B2300C"/>
    <w:rsid w:val="00B23248"/>
    <w:rsid w:val="00B236B0"/>
    <w:rsid w:val="00B25736"/>
    <w:rsid w:val="00B453B3"/>
    <w:rsid w:val="00B55868"/>
    <w:rsid w:val="00B65713"/>
    <w:rsid w:val="00B664C4"/>
    <w:rsid w:val="00B6742E"/>
    <w:rsid w:val="00B71B7D"/>
    <w:rsid w:val="00B81ED3"/>
    <w:rsid w:val="00B85180"/>
    <w:rsid w:val="00BA11FF"/>
    <w:rsid w:val="00BA3566"/>
    <w:rsid w:val="00BB34B7"/>
    <w:rsid w:val="00BC1A9E"/>
    <w:rsid w:val="00BC6D11"/>
    <w:rsid w:val="00BC72B6"/>
    <w:rsid w:val="00BD253F"/>
    <w:rsid w:val="00BE669C"/>
    <w:rsid w:val="00C211C7"/>
    <w:rsid w:val="00C340D7"/>
    <w:rsid w:val="00C347BC"/>
    <w:rsid w:val="00C35CDE"/>
    <w:rsid w:val="00C560AC"/>
    <w:rsid w:val="00C62A4B"/>
    <w:rsid w:val="00C63372"/>
    <w:rsid w:val="00C753D9"/>
    <w:rsid w:val="00C84CC6"/>
    <w:rsid w:val="00C953D5"/>
    <w:rsid w:val="00CA0CAE"/>
    <w:rsid w:val="00CB01FE"/>
    <w:rsid w:val="00CB1D08"/>
    <w:rsid w:val="00CC0E32"/>
    <w:rsid w:val="00CC2C16"/>
    <w:rsid w:val="00CC4D3B"/>
    <w:rsid w:val="00CC5983"/>
    <w:rsid w:val="00D12A1B"/>
    <w:rsid w:val="00D2015D"/>
    <w:rsid w:val="00D21CB0"/>
    <w:rsid w:val="00D266F6"/>
    <w:rsid w:val="00D43E0C"/>
    <w:rsid w:val="00D44EFB"/>
    <w:rsid w:val="00D722A5"/>
    <w:rsid w:val="00D73075"/>
    <w:rsid w:val="00D771DB"/>
    <w:rsid w:val="00D9344D"/>
    <w:rsid w:val="00D94FE0"/>
    <w:rsid w:val="00DB124C"/>
    <w:rsid w:val="00DC11B8"/>
    <w:rsid w:val="00DC16C4"/>
    <w:rsid w:val="00DC1A1D"/>
    <w:rsid w:val="00DF2400"/>
    <w:rsid w:val="00DF4A12"/>
    <w:rsid w:val="00E16F93"/>
    <w:rsid w:val="00E35B08"/>
    <w:rsid w:val="00E36F0B"/>
    <w:rsid w:val="00E421C2"/>
    <w:rsid w:val="00E50531"/>
    <w:rsid w:val="00E63F78"/>
    <w:rsid w:val="00E755B0"/>
    <w:rsid w:val="00E77941"/>
    <w:rsid w:val="00E77B9A"/>
    <w:rsid w:val="00E8185B"/>
    <w:rsid w:val="00E8483A"/>
    <w:rsid w:val="00E85FEC"/>
    <w:rsid w:val="00E9322F"/>
    <w:rsid w:val="00EA1F86"/>
    <w:rsid w:val="00EA2E59"/>
    <w:rsid w:val="00EA4FC9"/>
    <w:rsid w:val="00EB51B7"/>
    <w:rsid w:val="00ED292B"/>
    <w:rsid w:val="00EE71A8"/>
    <w:rsid w:val="00F12226"/>
    <w:rsid w:val="00F15EC1"/>
    <w:rsid w:val="00F15F37"/>
    <w:rsid w:val="00F26367"/>
    <w:rsid w:val="00F278E3"/>
    <w:rsid w:val="00F41E5B"/>
    <w:rsid w:val="00F51B5D"/>
    <w:rsid w:val="00F675A4"/>
    <w:rsid w:val="00F91360"/>
    <w:rsid w:val="00F94810"/>
    <w:rsid w:val="00FA099F"/>
    <w:rsid w:val="00FA3088"/>
    <w:rsid w:val="00FA6329"/>
    <w:rsid w:val="00FA6612"/>
    <w:rsid w:val="00FA6BF3"/>
    <w:rsid w:val="00FB00B7"/>
    <w:rsid w:val="00FB4DE6"/>
    <w:rsid w:val="00FB6648"/>
    <w:rsid w:val="00FD33CB"/>
    <w:rsid w:val="00FD3F93"/>
    <w:rsid w:val="00FD4BDB"/>
    <w:rsid w:val="00FE5FE8"/>
    <w:rsid w:val="00F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A706"/>
  <w15:docId w15:val="{1F582B43-F38D-4EA0-A485-DE4A1EE8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691191"/>
    <w:pPr>
      <w:keepNext/>
      <w:jc w:val="center"/>
      <w:outlineLvl w:val="0"/>
    </w:pPr>
    <w:rPr>
      <w:b/>
      <w:color w:val="800080"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1B7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B71B7D"/>
  </w:style>
  <w:style w:type="paragraph" w:styleId="Pieddepage">
    <w:name w:val="footer"/>
    <w:basedOn w:val="Normal"/>
    <w:link w:val="PieddepageCar"/>
    <w:uiPriority w:val="99"/>
    <w:unhideWhenUsed/>
    <w:rsid w:val="00B71B7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B71B7D"/>
  </w:style>
  <w:style w:type="character" w:styleId="Lienhypertexte">
    <w:name w:val="Hyperlink"/>
    <w:basedOn w:val="Policepardfaut"/>
    <w:uiPriority w:val="99"/>
    <w:unhideWhenUsed/>
    <w:rsid w:val="00B71B7D"/>
    <w:rPr>
      <w:color w:val="0563C1" w:themeColor="hyperlink"/>
      <w:u w:val="single"/>
    </w:rPr>
  </w:style>
  <w:style w:type="paragraph" w:customStyle="1" w:styleId="Style">
    <w:name w:val="Style"/>
    <w:rsid w:val="003A4C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3A4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A4C82"/>
    <w:pPr>
      <w:ind w:left="708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3F78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5B9BD5" w:themeColor="accent1"/>
      <w:sz w:val="22"/>
      <w:szCs w:val="22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3F78"/>
    <w:rPr>
      <w:b/>
      <w:bCs/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rsid w:val="00691191"/>
    <w:rPr>
      <w:rFonts w:ascii="Times New Roman" w:eastAsia="Times New Roman" w:hAnsi="Times New Roman" w:cs="Times New Roman"/>
      <w:b/>
      <w:color w:val="800080"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691191"/>
    <w:pPr>
      <w:jc w:val="both"/>
    </w:pPr>
    <w:rPr>
      <w:szCs w:val="20"/>
    </w:rPr>
  </w:style>
  <w:style w:type="character" w:customStyle="1" w:styleId="CorpsdetexteCar">
    <w:name w:val="Corps de texte Car"/>
    <w:basedOn w:val="Policepardfaut"/>
    <w:link w:val="Corpsdetexte"/>
    <w:semiHidden/>
    <w:rsid w:val="00691191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119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1191"/>
    <w:rPr>
      <w:rFonts w:ascii="Segoe UI" w:eastAsia="Times New Roman" w:hAnsi="Segoe UI" w:cs="Segoe UI"/>
      <w:sz w:val="18"/>
      <w:szCs w:val="18"/>
      <w:lang w:eastAsia="fr-FR"/>
    </w:rPr>
  </w:style>
  <w:style w:type="table" w:styleId="Grilledutableau">
    <w:name w:val="Table Grid"/>
    <w:basedOn w:val="TableauNormal"/>
    <w:uiPriority w:val="59"/>
    <w:rsid w:val="00D9344D"/>
    <w:pPr>
      <w:spacing w:after="0" w:line="240" w:lineRule="auto"/>
    </w:pPr>
    <w:rPr>
      <w:rFonts w:ascii="Calibri" w:eastAsia="Calibri" w:hAnsi="Calibri" w:cs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21C9E-E1B2-4CE1-97E3-E0AE8CD7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FE71C167.dotm</Template>
  <TotalTime>819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DIAWARA Fassiry (EXT) ItimMpcApcVdf</cp:lastModifiedBy>
  <cp:revision>98</cp:revision>
  <cp:lastPrinted>2020-06-10T16:50:00Z</cp:lastPrinted>
  <dcterms:created xsi:type="dcterms:W3CDTF">2019-03-23T10:53:00Z</dcterms:created>
  <dcterms:modified xsi:type="dcterms:W3CDTF">2020-06-16T15:33:00Z</dcterms:modified>
</cp:coreProperties>
</file>